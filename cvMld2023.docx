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4"/>
        <w:gridCol w:w="567"/>
        <w:gridCol w:w="6378"/>
      </w:tblGrid>
      <w:tr w:rsidR="00A5467B" w:rsidRPr="00142613" w:rsidTr="003A2555">
        <w:tc>
          <w:tcPr>
            <w:tcW w:w="3544" w:type="dxa"/>
          </w:tcPr>
          <w:p w:rsidR="00B954AD" w:rsidRDefault="00B954AD" w:rsidP="003A2555">
            <w:pPr>
              <w:pStyle w:val="Heading3"/>
              <w:ind w:right="310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082658" cy="1528459"/>
                  <wp:effectExtent l="171450" t="152400" r="156210" b="1670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rfi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58" cy="1528459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46616E" w:rsidRDefault="0046616E" w:rsidP="00036450">
            <w:pPr>
              <w:pStyle w:val="Heading3"/>
              <w:rPr>
                <w:b/>
              </w:rPr>
            </w:pPr>
          </w:p>
          <w:p w:rsidR="001B2ABD" w:rsidRPr="001A55EE" w:rsidRDefault="00142613" w:rsidP="00036450">
            <w:pPr>
              <w:pStyle w:val="Heading3"/>
              <w:rPr>
                <w:rFonts w:ascii="Bahnschrift SemiBold" w:hAnsi="Bahnschrift SemiBold"/>
                <w:b/>
              </w:rPr>
            </w:pPr>
            <w:r w:rsidRPr="001A55EE">
              <w:rPr>
                <w:rFonts w:ascii="Bahnschrift SemiBold" w:hAnsi="Bahnschrift SemiBold"/>
                <w:b/>
              </w:rPr>
              <w:t>CONTACTO</w:t>
            </w:r>
          </w:p>
          <w:p w:rsidR="0046616E" w:rsidRPr="0046616E" w:rsidRDefault="0046616E" w:rsidP="0046616E"/>
          <w:p w:rsidR="00465153" w:rsidRDefault="00DC4B3C" w:rsidP="00465153">
            <w:proofErr w:type="spellStart"/>
            <w:r>
              <w:t>Cel</w:t>
            </w:r>
            <w:proofErr w:type="spellEnd"/>
            <w:r>
              <w:t>:((</w:t>
            </w:r>
            <w:r w:rsidR="00465153">
              <w:t>+54)911</w:t>
            </w:r>
            <w:r w:rsidR="00950638">
              <w:t>-</w:t>
            </w:r>
            <w:r w:rsidR="00465153">
              <w:t>5464</w:t>
            </w:r>
            <w:r w:rsidR="005E4FF7">
              <w:t>-</w:t>
            </w:r>
            <w:r w:rsidR="00142613">
              <w:t>5372</w:t>
            </w:r>
          </w:p>
          <w:p w:rsidR="00142613" w:rsidRDefault="00946129" w:rsidP="00465153">
            <w:hyperlink r:id="rId11" w:history="1">
              <w:r w:rsidR="00142613" w:rsidRPr="003C0BE8">
                <w:rPr>
                  <w:rStyle w:val="Hyperlink"/>
                  <w:rFonts w:asciiTheme="minorHAnsi" w:hAnsiTheme="minorHAnsi"/>
                </w:rPr>
                <w:t>https://www.linkedin.com/in/marisadiacco/</w:t>
              </w:r>
            </w:hyperlink>
          </w:p>
          <w:p w:rsidR="00036450" w:rsidRDefault="00946129" w:rsidP="004D3011">
            <w:pPr>
              <w:rPr>
                <w:rStyle w:val="Hyperlink"/>
                <w:rFonts w:asciiTheme="minorHAnsi" w:hAnsiTheme="minorHAnsi"/>
                <w:szCs w:val="18"/>
              </w:rPr>
            </w:pPr>
            <w:hyperlink r:id="rId12" w:history="1">
              <w:r w:rsidR="0046616E" w:rsidRPr="003C0BE8">
                <w:rPr>
                  <w:rStyle w:val="Hyperlink"/>
                  <w:rFonts w:asciiTheme="minorHAnsi" w:hAnsiTheme="minorHAnsi"/>
                  <w:szCs w:val="18"/>
                </w:rPr>
                <w:t>marisald@gmail.com</w:t>
              </w:r>
            </w:hyperlink>
          </w:p>
          <w:p w:rsidR="002D387C" w:rsidRPr="002D387C" w:rsidRDefault="002D387C" w:rsidP="004D3011">
            <w:pPr>
              <w:rPr>
                <w:color w:val="000000" w:themeColor="text1"/>
                <w:szCs w:val="18"/>
              </w:rPr>
            </w:pPr>
            <w:r w:rsidRPr="002D387C">
              <w:rPr>
                <w:rStyle w:val="Hyperlink"/>
                <w:color w:val="000000" w:themeColor="text1"/>
                <w:u w:val="none"/>
              </w:rPr>
              <w:t>Ciudad de Buenos Aires</w:t>
            </w:r>
          </w:p>
          <w:p w:rsidR="0046616E" w:rsidRPr="009A09AC" w:rsidRDefault="0046616E" w:rsidP="004D3011">
            <w:pPr>
              <w:rPr>
                <w:rStyle w:val="Hyperlink"/>
                <w:szCs w:val="18"/>
              </w:rPr>
            </w:pPr>
          </w:p>
          <w:p w:rsidR="00142613" w:rsidRPr="001A55EE" w:rsidRDefault="00142613" w:rsidP="00142613">
            <w:pPr>
              <w:pStyle w:val="Heading3"/>
              <w:rPr>
                <w:rFonts w:ascii="Bahnschrift SemiBold" w:hAnsi="Bahnschrift SemiBold"/>
                <w:b/>
              </w:rPr>
            </w:pPr>
            <w:r w:rsidRPr="001A55EE">
              <w:rPr>
                <w:rFonts w:ascii="Bahnschrift SemiBold" w:hAnsi="Bahnschrift SemiBold"/>
                <w:b/>
              </w:rPr>
              <w:t>E</w:t>
            </w:r>
            <w:r w:rsidR="00F2731D" w:rsidRPr="001A55EE">
              <w:rPr>
                <w:rFonts w:ascii="Bahnschrift SemiBold" w:hAnsi="Bahnschrift SemiBold"/>
                <w:b/>
              </w:rPr>
              <w:t>S</w:t>
            </w:r>
            <w:r w:rsidRPr="001A55EE">
              <w:rPr>
                <w:rFonts w:ascii="Bahnschrift SemiBold" w:hAnsi="Bahnschrift SemiBold"/>
                <w:b/>
              </w:rPr>
              <w:t>TUDIOS</w:t>
            </w:r>
          </w:p>
          <w:p w:rsidR="0046616E" w:rsidRPr="0046616E" w:rsidRDefault="0046616E" w:rsidP="0046616E"/>
          <w:p w:rsidR="00142613" w:rsidRDefault="00142613" w:rsidP="00142613">
            <w:r>
              <w:t xml:space="preserve">Técnico Diseño </w:t>
            </w:r>
            <w:proofErr w:type="spellStart"/>
            <w:r>
              <w:t>Multimedial</w:t>
            </w:r>
            <w:proofErr w:type="spellEnd"/>
            <w:r w:rsidRPr="0059649E">
              <w:rPr>
                <w:lang w:bidi="es-ES"/>
              </w:rPr>
              <w:t xml:space="preserve"> </w:t>
            </w:r>
            <w:r w:rsidRPr="008F59F7">
              <w:rPr>
                <w:rStyle w:val="Heading4Char"/>
              </w:rPr>
              <w:t xml:space="preserve"> </w:t>
            </w:r>
            <w:r>
              <w:t>Escuela Da Vinci (Terciario)</w:t>
            </w:r>
          </w:p>
          <w:p w:rsidR="0046616E" w:rsidRDefault="0046616E" w:rsidP="00F2731D"/>
          <w:p w:rsidR="007B2C87" w:rsidRPr="001A55EE" w:rsidRDefault="007B2C87" w:rsidP="007B2C87">
            <w:pPr>
              <w:pStyle w:val="Heading4"/>
              <w:rPr>
                <w:rFonts w:ascii="Bahnschrift SemiBold" w:hAnsi="Bahnschrift SemiBold"/>
                <w:b/>
                <w:sz w:val="28"/>
                <w:szCs w:val="28"/>
              </w:rPr>
            </w:pPr>
            <w:r w:rsidRPr="001A55EE">
              <w:rPr>
                <w:rFonts w:ascii="Bahnschrift SemiBold" w:hAnsi="Bahnschrift SemiBold"/>
                <w:b/>
                <w:sz w:val="28"/>
                <w:szCs w:val="28"/>
              </w:rPr>
              <w:t>IDIOMA</w:t>
            </w:r>
          </w:p>
          <w:p w:rsidR="0046616E" w:rsidRPr="0046616E" w:rsidRDefault="0046616E" w:rsidP="0046616E"/>
          <w:p w:rsidR="00C23775" w:rsidRPr="007F2455" w:rsidRDefault="00C23775" w:rsidP="007F2455">
            <w:r w:rsidRPr="007F2455">
              <w:t>Español Nativo</w:t>
            </w:r>
          </w:p>
          <w:p w:rsidR="007B2C87" w:rsidRPr="007F2455" w:rsidRDefault="007F2455" w:rsidP="007F2455">
            <w:r w:rsidRPr="007F2455">
              <w:t>Inglés</w:t>
            </w:r>
            <w:r>
              <w:t>: Intermedio (</w:t>
            </w:r>
            <w:r w:rsidR="007B2C87" w:rsidRPr="007F2455">
              <w:t>Escritura</w:t>
            </w:r>
            <w:r w:rsidR="0021273A" w:rsidRPr="007F2455">
              <w:t>/Lectura</w:t>
            </w:r>
            <w:r>
              <w:t>)</w:t>
            </w:r>
            <w:r w:rsidR="007B2C87" w:rsidRPr="007F2455">
              <w:t xml:space="preserve"> </w:t>
            </w:r>
          </w:p>
          <w:p w:rsidR="007B2C87" w:rsidRDefault="007B2C87" w:rsidP="007F2455">
            <w:r w:rsidRPr="007F2455">
              <w:t>Oral: Básico</w:t>
            </w:r>
          </w:p>
          <w:p w:rsidR="0046616E" w:rsidRPr="007F2455" w:rsidRDefault="0046616E" w:rsidP="007F2455"/>
          <w:p w:rsidR="004D3011" w:rsidRPr="001A55EE" w:rsidRDefault="007B2C87" w:rsidP="00CB0055">
            <w:pPr>
              <w:pStyle w:val="Heading3"/>
              <w:rPr>
                <w:rFonts w:ascii="Bahnschrift SemiBold" w:hAnsi="Bahnschrift SemiBold"/>
                <w:b/>
              </w:rPr>
            </w:pPr>
            <w:r w:rsidRPr="001A55EE">
              <w:rPr>
                <w:rFonts w:ascii="Bahnschrift SemiBold" w:hAnsi="Bahnschrift SemiBold"/>
                <w:b/>
              </w:rPr>
              <w:t>AFICCIONES</w:t>
            </w:r>
          </w:p>
          <w:p w:rsidR="0046616E" w:rsidRPr="0046616E" w:rsidRDefault="0046616E" w:rsidP="0046616E"/>
          <w:p w:rsidR="00465153" w:rsidRPr="0059649E" w:rsidRDefault="00E5449C" w:rsidP="004D3011">
            <w:proofErr w:type="spellStart"/>
            <w:r>
              <w:t>Running</w:t>
            </w:r>
            <w:proofErr w:type="spellEnd"/>
            <w:r>
              <w:t xml:space="preserve"> /</w:t>
            </w:r>
            <w:r w:rsidR="00465153">
              <w:t>Ciclismo</w:t>
            </w:r>
          </w:p>
        </w:tc>
        <w:tc>
          <w:tcPr>
            <w:tcW w:w="567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378" w:type="dxa"/>
          </w:tcPr>
          <w:p w:rsidR="001B2ABD" w:rsidRPr="0059649E" w:rsidRDefault="001B2ABD" w:rsidP="00036450">
            <w:pPr>
              <w:pStyle w:val="Heading2"/>
            </w:pPr>
          </w:p>
          <w:p w:rsidR="001A55EE" w:rsidRPr="00E907C9" w:rsidRDefault="008A0B10" w:rsidP="001A55EE">
            <w:pPr>
              <w:pStyle w:val="Heading2"/>
              <w:jc w:val="center"/>
              <w:rPr>
                <w:rFonts w:ascii="Liana" w:hAnsi="Liana"/>
                <w:sz w:val="72"/>
                <w:szCs w:val="72"/>
              </w:rPr>
            </w:pPr>
            <w:r w:rsidRPr="00E907C9">
              <w:rPr>
                <w:rFonts w:ascii="Liana" w:hAnsi="Liana"/>
                <w:sz w:val="72"/>
                <w:szCs w:val="72"/>
              </w:rPr>
              <w:t>M</w:t>
            </w:r>
            <w:r w:rsidR="001A55EE" w:rsidRPr="00E907C9">
              <w:rPr>
                <w:rFonts w:ascii="Liana" w:hAnsi="Liana"/>
                <w:sz w:val="72"/>
                <w:szCs w:val="72"/>
              </w:rPr>
              <w:t>arisa</w:t>
            </w:r>
          </w:p>
          <w:p w:rsidR="00236465" w:rsidRPr="00E54DD7" w:rsidRDefault="008A0B10" w:rsidP="001A55EE">
            <w:pPr>
              <w:pStyle w:val="Heading2"/>
              <w:jc w:val="right"/>
              <w:rPr>
                <w:rFonts w:ascii="Arial Black" w:hAnsi="Arial Black"/>
                <w:b/>
                <w:sz w:val="36"/>
                <w:szCs w:val="36"/>
              </w:rPr>
            </w:pPr>
            <w:r w:rsidRPr="00E54DD7">
              <w:rPr>
                <w:rFonts w:ascii="Arial Black" w:hAnsi="Arial Black"/>
                <w:b/>
                <w:sz w:val="36"/>
                <w:szCs w:val="36"/>
              </w:rPr>
              <w:t>DIACCOBASILIS</w:t>
            </w:r>
          </w:p>
          <w:p w:rsidR="008A0B10" w:rsidRDefault="008A0B10" w:rsidP="00236465">
            <w:pPr>
              <w:spacing w:after="14"/>
              <w:ind w:right="3440"/>
              <w:rPr>
                <w:b/>
              </w:rPr>
            </w:pPr>
          </w:p>
          <w:p w:rsidR="0049495B" w:rsidRPr="001A55EE" w:rsidRDefault="00142613" w:rsidP="00142613">
            <w:pPr>
              <w:pStyle w:val="Heading2"/>
              <w:rPr>
                <w:rFonts w:ascii="Bahnschrift SemiBold" w:hAnsi="Bahnschrift SemiBold"/>
                <w:b/>
                <w:sz w:val="28"/>
                <w:szCs w:val="28"/>
              </w:rPr>
            </w:pPr>
            <w:r w:rsidRPr="001A55EE">
              <w:rPr>
                <w:rFonts w:ascii="Bahnschrift SemiBold" w:hAnsi="Bahnschrift SemiBold"/>
                <w:b/>
                <w:sz w:val="28"/>
                <w:szCs w:val="28"/>
              </w:rPr>
              <w:t>SOBRE MI</w:t>
            </w:r>
          </w:p>
          <w:p w:rsidR="00142613" w:rsidRPr="00142613" w:rsidRDefault="00142613" w:rsidP="00142613">
            <w:r>
              <w:t xml:space="preserve">Estudiante de diseño </w:t>
            </w:r>
            <w:proofErr w:type="spellStart"/>
            <w:r>
              <w:t>Ux</w:t>
            </w:r>
            <w:proofErr w:type="spellEnd"/>
            <w:r>
              <w:t xml:space="preserve"> y de programación</w:t>
            </w:r>
            <w:r w:rsidR="008144AA">
              <w:t xml:space="preserve"> </w:t>
            </w:r>
            <w:proofErr w:type="spellStart"/>
            <w:r w:rsidR="008144AA">
              <w:t>React</w:t>
            </w:r>
            <w:proofErr w:type="spellEnd"/>
            <w:r>
              <w:t>. Cuento con</w:t>
            </w:r>
            <w:r w:rsidR="001D4340">
              <w:t xml:space="preserve"> más de 10 años de</w:t>
            </w:r>
            <w:r>
              <w:t xml:space="preserve"> e</w:t>
            </w:r>
            <w:r w:rsidR="00CC47E5">
              <w:t>xperiencia en soporte técnico</w:t>
            </w:r>
            <w:r w:rsidR="001D4340">
              <w:t xml:space="preserve"> </w:t>
            </w:r>
            <w:r w:rsidR="00CC47E5">
              <w:t xml:space="preserve"> e instructora de</w:t>
            </w:r>
            <w:r>
              <w:t xml:space="preserve"> cursos </w:t>
            </w:r>
            <w:r w:rsidR="00CC47E5">
              <w:t xml:space="preserve">de informática </w:t>
            </w:r>
            <w:r>
              <w:t>a personas mayores. Me considero una persona que le gustan los desafíos soy responsable, organizada proactiva</w:t>
            </w:r>
            <w:r w:rsidR="00E54DD7">
              <w:t>, independiente, me adapto a trabajar en grupo y tengo muchas ganas de trabajar.</w:t>
            </w:r>
          </w:p>
          <w:p w:rsidR="0050279D" w:rsidRPr="001A55EE" w:rsidRDefault="008F59F7" w:rsidP="008F59F7">
            <w:pPr>
              <w:pStyle w:val="Heading4"/>
              <w:rPr>
                <w:rFonts w:ascii="Bahnschrift SemiBold" w:hAnsi="Bahnschrift SemiBold"/>
                <w:b/>
                <w:sz w:val="28"/>
                <w:szCs w:val="28"/>
              </w:rPr>
            </w:pPr>
            <w:r w:rsidRPr="001A55EE">
              <w:rPr>
                <w:rFonts w:ascii="Bahnschrift SemiBold" w:hAnsi="Bahnschrift SemiBold"/>
                <w:b/>
                <w:sz w:val="28"/>
                <w:szCs w:val="28"/>
              </w:rPr>
              <w:t>EXPERIENCIA LABORAL</w:t>
            </w:r>
          </w:p>
          <w:p w:rsidR="006B78FA" w:rsidRDefault="007E0749" w:rsidP="00142613">
            <w:pPr>
              <w:pStyle w:val="Heading4"/>
              <w:ind w:left="-466" w:firstLine="466"/>
              <w:rPr>
                <w:color w:val="000000" w:themeColor="text1"/>
              </w:rPr>
            </w:pPr>
            <w:r>
              <w:t xml:space="preserve">Yumba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r w:rsidR="0082611F">
              <w:t xml:space="preserve"> </w:t>
            </w:r>
            <w:r w:rsidR="006B78FA">
              <w:t xml:space="preserve"> </w:t>
            </w:r>
            <w:r w:rsidR="00E54DD7">
              <w:rPr>
                <w:color w:val="000000" w:themeColor="text1"/>
              </w:rPr>
              <w:t>2020-Actualidad</w:t>
            </w:r>
          </w:p>
          <w:p w:rsidR="00E54DD7" w:rsidRPr="00E54DD7" w:rsidRDefault="00E54DD7" w:rsidP="00E54DD7">
            <w:r>
              <w:t>Dando soporte y atendiendo  plataforma 360 y tótems interactivos.</w:t>
            </w:r>
          </w:p>
          <w:p w:rsidR="00C23775" w:rsidRDefault="0050279D" w:rsidP="0050279D">
            <w:r>
              <w:t>Realiza</w:t>
            </w:r>
            <w:r w:rsidR="001F193E">
              <w:t xml:space="preserve">ndo sitios Web </w:t>
            </w:r>
            <w:r w:rsidR="001E34AA">
              <w:t xml:space="preserve">con </w:t>
            </w:r>
            <w:proofErr w:type="spellStart"/>
            <w:r w:rsidR="001E34AA">
              <w:t>E</w:t>
            </w:r>
            <w:r w:rsidR="00142613">
              <w:t>lementor</w:t>
            </w:r>
            <w:proofErr w:type="spellEnd"/>
            <w:r w:rsidR="00142613">
              <w:t xml:space="preserve"> - </w:t>
            </w:r>
            <w:r>
              <w:t xml:space="preserve">trabajo </w:t>
            </w:r>
            <w:proofErr w:type="spellStart"/>
            <w:r>
              <w:t>part</w:t>
            </w:r>
            <w:proofErr w:type="spellEnd"/>
            <w:r>
              <w:t xml:space="preserve">-time. </w:t>
            </w:r>
          </w:p>
          <w:p w:rsidR="0050279D" w:rsidRDefault="0050279D" w:rsidP="0050279D">
            <w:r>
              <w:t xml:space="preserve">Tramitación dominios , hosting, manejo </w:t>
            </w:r>
            <w:proofErr w:type="spellStart"/>
            <w:r>
              <w:t>Cpanel</w:t>
            </w:r>
            <w:proofErr w:type="spellEnd"/>
          </w:p>
          <w:p w:rsidR="007E0749" w:rsidRDefault="007E0749" w:rsidP="007E0749">
            <w:pPr>
              <w:pStyle w:val="Heading4"/>
            </w:pPr>
            <w:r>
              <w:t xml:space="preserve">Trabajo Independiente </w:t>
            </w:r>
            <w:r w:rsidR="00CC47E5" w:rsidRPr="003A2555">
              <w:rPr>
                <w:color w:val="000000" w:themeColor="text1"/>
                <w:sz w:val="22"/>
                <w:szCs w:val="22"/>
              </w:rPr>
              <w:t>2013-</w:t>
            </w:r>
            <w:r w:rsidR="00E54DD7">
              <w:rPr>
                <w:color w:val="000000" w:themeColor="text1"/>
                <w:sz w:val="22"/>
                <w:szCs w:val="22"/>
              </w:rPr>
              <w:t>2022</w:t>
            </w:r>
          </w:p>
          <w:p w:rsidR="002D387C" w:rsidRDefault="002D387C" w:rsidP="00CC47E5">
            <w:pPr>
              <w:pStyle w:val="Heading4"/>
            </w:pPr>
            <w:r>
              <w:t>Edició</w:t>
            </w:r>
            <w:r w:rsidR="00CC47E5">
              <w:t xml:space="preserve">n de </w:t>
            </w:r>
            <w:r w:rsidR="007E0749">
              <w:t>Videos</w:t>
            </w:r>
            <w:r w:rsidR="00CC47E5">
              <w:t xml:space="preserve">: </w:t>
            </w:r>
            <w:r>
              <w:t xml:space="preserve"> </w:t>
            </w:r>
          </w:p>
          <w:p w:rsidR="007E0749" w:rsidRPr="002D387C" w:rsidRDefault="00CC47E5" w:rsidP="002D387C">
            <w:r w:rsidRPr="002D387C">
              <w:t>Editado</w:t>
            </w:r>
            <w:r w:rsidR="00231014" w:rsidRPr="002D387C">
              <w:t xml:space="preserve"> </w:t>
            </w:r>
            <w:r w:rsidR="0049495B" w:rsidRPr="002D387C">
              <w:t xml:space="preserve">con </w:t>
            </w:r>
            <w:proofErr w:type="spellStart"/>
            <w:r w:rsidR="0049495B" w:rsidRPr="002D387C">
              <w:t>Filmora</w:t>
            </w:r>
            <w:proofErr w:type="spellEnd"/>
            <w:r w:rsidR="0049495B" w:rsidRPr="002D387C">
              <w:t xml:space="preserve"> p</w:t>
            </w:r>
            <w:r w:rsidR="00231014" w:rsidRPr="002D387C">
              <w:t>ara eventos, presentaciones y pr</w:t>
            </w:r>
            <w:r w:rsidR="007E0749" w:rsidRPr="002D387C">
              <w:t xml:space="preserve">opagandas para </w:t>
            </w:r>
            <w:proofErr w:type="spellStart"/>
            <w:r w:rsidR="007E0749" w:rsidRPr="002D387C">
              <w:t>team</w:t>
            </w:r>
            <w:proofErr w:type="spellEnd"/>
            <w:r w:rsidR="007E0749" w:rsidRPr="002D387C">
              <w:t xml:space="preserve"> de Ciclism</w:t>
            </w:r>
            <w:r w:rsidRPr="002D387C">
              <w:t xml:space="preserve">o, </w:t>
            </w:r>
            <w:proofErr w:type="spellStart"/>
            <w:r w:rsidRPr="002D387C">
              <w:t>Voley</w:t>
            </w:r>
            <w:proofErr w:type="spellEnd"/>
            <w:r w:rsidRPr="002D387C">
              <w:t xml:space="preserve"> y </w:t>
            </w:r>
            <w:r w:rsidR="00231014" w:rsidRPr="002D387C">
              <w:t>viajes</w:t>
            </w:r>
            <w:r w:rsidRPr="002D387C">
              <w:t xml:space="preserve"> </w:t>
            </w:r>
            <w:r w:rsidR="00231014" w:rsidRPr="002D387C">
              <w:t>en bici</w:t>
            </w:r>
            <w:r w:rsidR="00CF3D5C" w:rsidRPr="002D387C">
              <w:t>c</w:t>
            </w:r>
            <w:r w:rsidR="00231014" w:rsidRPr="002D387C">
              <w:t>leta por diferentes lugares</w:t>
            </w:r>
            <w:r w:rsidR="00CF3D5C" w:rsidRPr="002D387C">
              <w:t xml:space="preserve"> del país.</w:t>
            </w:r>
          </w:p>
          <w:p w:rsidR="007E0749" w:rsidRPr="002D387C" w:rsidRDefault="006B78FA" w:rsidP="00CC47E5">
            <w:pPr>
              <w:pStyle w:val="Heading4"/>
              <w:rPr>
                <w:sz w:val="22"/>
                <w:szCs w:val="22"/>
              </w:rPr>
            </w:pPr>
            <w:r w:rsidRPr="002D387C">
              <w:rPr>
                <w:sz w:val="22"/>
                <w:szCs w:val="22"/>
              </w:rPr>
              <w:t>Instructor de Cursos</w:t>
            </w:r>
            <w:r w:rsidR="00CC47E5" w:rsidRPr="002D387C">
              <w:rPr>
                <w:sz w:val="22"/>
                <w:szCs w:val="22"/>
              </w:rPr>
              <w:t xml:space="preserve">: </w:t>
            </w:r>
            <w:r w:rsidR="00CC47E5" w:rsidRPr="002D387C">
              <w:rPr>
                <w:color w:val="000000" w:themeColor="text1"/>
                <w:sz w:val="22"/>
                <w:szCs w:val="22"/>
              </w:rPr>
              <w:t>P</w:t>
            </w:r>
            <w:r w:rsidRPr="002D387C">
              <w:rPr>
                <w:color w:val="000000" w:themeColor="text1"/>
                <w:sz w:val="22"/>
                <w:szCs w:val="22"/>
              </w:rPr>
              <w:t>rincipiantes e intermedios</w:t>
            </w:r>
          </w:p>
          <w:p w:rsidR="006B78FA" w:rsidRPr="00142613" w:rsidRDefault="006B78FA" w:rsidP="006B78FA">
            <w:pPr>
              <w:rPr>
                <w:lang w:val="es-AR"/>
              </w:rPr>
            </w:pPr>
            <w:r w:rsidRPr="003A2555">
              <w:rPr>
                <w:rStyle w:val="Heading4Char"/>
                <w:sz w:val="22"/>
                <w:szCs w:val="22"/>
              </w:rPr>
              <w:t xml:space="preserve">Mantenimiento </w:t>
            </w:r>
            <w:r w:rsidRPr="003A2555">
              <w:rPr>
                <w:lang w:val="es-AR"/>
              </w:rPr>
              <w:t>de Pc</w:t>
            </w:r>
            <w:r w:rsidR="00B07C70" w:rsidRPr="003A2555">
              <w:rPr>
                <w:lang w:val="es-AR"/>
              </w:rPr>
              <w:t>/Notebook/</w:t>
            </w:r>
            <w:proofErr w:type="spellStart"/>
            <w:r w:rsidR="00B07C70" w:rsidRPr="003A2555">
              <w:rPr>
                <w:lang w:val="es-AR"/>
              </w:rPr>
              <w:t>ipads</w:t>
            </w:r>
            <w:proofErr w:type="spellEnd"/>
          </w:p>
          <w:p w:rsidR="00705E62" w:rsidRPr="003A2555" w:rsidRDefault="00705E62" w:rsidP="00CC47E5">
            <w:pPr>
              <w:pStyle w:val="Heading4"/>
              <w:rPr>
                <w:sz w:val="22"/>
                <w:szCs w:val="22"/>
              </w:rPr>
            </w:pPr>
            <w:proofErr w:type="spellStart"/>
            <w:r w:rsidRPr="00705E62">
              <w:rPr>
                <w:rStyle w:val="Heading4Char"/>
              </w:rPr>
              <w:t>A</w:t>
            </w:r>
            <w:r>
              <w:rPr>
                <w:rStyle w:val="Heading4Char"/>
              </w:rPr>
              <w:t>rx</w:t>
            </w:r>
            <w:proofErr w:type="spellEnd"/>
            <w:r>
              <w:rPr>
                <w:rStyle w:val="Heading4Char"/>
              </w:rPr>
              <w:t xml:space="preserve"> </w:t>
            </w:r>
            <w:proofErr w:type="spellStart"/>
            <w:r>
              <w:rPr>
                <w:rStyle w:val="Heading4Char"/>
              </w:rPr>
              <w:t>Solutions</w:t>
            </w:r>
            <w:proofErr w:type="spellEnd"/>
            <w:r>
              <w:rPr>
                <w:rStyle w:val="Heading4Char"/>
              </w:rPr>
              <w:t xml:space="preserve"> </w:t>
            </w:r>
            <w:r w:rsidR="00FB5AFD">
              <w:rPr>
                <w:color w:val="000000" w:themeColor="text1"/>
                <w:sz w:val="22"/>
                <w:szCs w:val="22"/>
                <w:lang w:val="es-AR"/>
              </w:rPr>
              <w:t>Dic 2007</w:t>
            </w:r>
            <w:bookmarkStart w:id="0" w:name="_GoBack"/>
            <w:bookmarkEnd w:id="0"/>
            <w:r w:rsidR="007E0749" w:rsidRPr="003A2555">
              <w:rPr>
                <w:color w:val="000000" w:themeColor="text1"/>
                <w:sz w:val="22"/>
                <w:szCs w:val="22"/>
                <w:lang w:val="es-AR"/>
              </w:rPr>
              <w:t>-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Mar 2018</w:t>
            </w:r>
          </w:p>
          <w:p w:rsidR="007631CC" w:rsidRDefault="007E3852" w:rsidP="007631CC">
            <w:r w:rsidRPr="00F2731D">
              <w:t>E</w:t>
            </w:r>
            <w:r w:rsidR="00CC47E5">
              <w:t xml:space="preserve">ncargada de soporte técnico para un grupo de 30 personas. La última etapa se </w:t>
            </w:r>
            <w:proofErr w:type="spellStart"/>
            <w:r w:rsidR="00CC47E5">
              <w:t>trabajo</w:t>
            </w:r>
            <w:proofErr w:type="spellEnd"/>
            <w:r w:rsidR="001E34AA">
              <w:t xml:space="preserve"> en </w:t>
            </w:r>
            <w:r w:rsidR="00CC47E5">
              <w:t>remoto</w:t>
            </w:r>
          </w:p>
          <w:p w:rsidR="00212264" w:rsidRPr="00CC47E5" w:rsidRDefault="00CB39FA" w:rsidP="00CC47E5">
            <w:pPr>
              <w:pStyle w:val="Heading4"/>
              <w:rPr>
                <w:color w:val="000000" w:themeColor="text1"/>
                <w:szCs w:val="18"/>
                <w:lang w:val="es-AR"/>
              </w:rPr>
            </w:pPr>
            <w:proofErr w:type="spellStart"/>
            <w:r>
              <w:rPr>
                <w:rStyle w:val="Heading4Char"/>
              </w:rPr>
              <w:t>Next</w:t>
            </w:r>
            <w:proofErr w:type="spellEnd"/>
            <w:r>
              <w:rPr>
                <w:rStyle w:val="Heading4Char"/>
              </w:rPr>
              <w:t xml:space="preserve"> </w:t>
            </w:r>
            <w:proofErr w:type="spellStart"/>
            <w:r>
              <w:rPr>
                <w:rStyle w:val="Heading4Char"/>
              </w:rPr>
              <w:t>Argetina</w:t>
            </w:r>
            <w:proofErr w:type="spellEnd"/>
            <w:r w:rsidR="00CC47E5">
              <w:rPr>
                <w:rStyle w:val="Heading4Char"/>
              </w:rPr>
              <w:t xml:space="preserve"> </w:t>
            </w:r>
            <w:r>
              <w:rPr>
                <w:szCs w:val="18"/>
                <w:lang w:val="es-AR"/>
              </w:rPr>
              <w:t xml:space="preserve"> 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1996/1997</w:t>
            </w:r>
          </w:p>
          <w:p w:rsidR="00D53627" w:rsidRPr="00CB39FA" w:rsidRDefault="00CB39FA" w:rsidP="00CB39FA">
            <w:pPr>
              <w:rPr>
                <w:lang w:val="es-AR"/>
              </w:rPr>
            </w:pPr>
            <w:proofErr w:type="spellStart"/>
            <w:r w:rsidRPr="00CB39FA">
              <w:rPr>
                <w:lang w:val="es-AR"/>
              </w:rPr>
              <w:t>Help</w:t>
            </w:r>
            <w:proofErr w:type="spellEnd"/>
            <w:r w:rsidRPr="00CB39FA">
              <w:rPr>
                <w:lang w:val="es-AR"/>
              </w:rPr>
              <w:t xml:space="preserve"> </w:t>
            </w:r>
            <w:proofErr w:type="spellStart"/>
            <w:r w:rsidRPr="00CB39FA">
              <w:rPr>
                <w:lang w:val="es-AR"/>
              </w:rPr>
              <w:t>Desk</w:t>
            </w:r>
            <w:proofErr w:type="spellEnd"/>
            <w:r w:rsidR="00D53627">
              <w:rPr>
                <w:lang w:val="es-AR"/>
              </w:rPr>
              <w:t xml:space="preserve"> telefónico software y hardware</w:t>
            </w:r>
            <w:r w:rsidRPr="00CB39FA">
              <w:rPr>
                <w:lang w:val="es-AR"/>
              </w:rPr>
              <w:t xml:space="preserve"> </w:t>
            </w:r>
            <w:r w:rsidR="00BF7A05">
              <w:rPr>
                <w:lang w:val="es-AR"/>
              </w:rPr>
              <w:t xml:space="preserve">en oficinas propias y </w:t>
            </w:r>
            <w:r w:rsidR="00D53627">
              <w:rPr>
                <w:lang w:val="es-AR"/>
              </w:rPr>
              <w:t xml:space="preserve">oficinas de Catalinas de </w:t>
            </w:r>
            <w:proofErr w:type="gramStart"/>
            <w:r w:rsidR="00D53627">
              <w:rPr>
                <w:lang w:val="es-AR"/>
              </w:rPr>
              <w:t>IBM ,</w:t>
            </w:r>
            <w:proofErr w:type="gramEnd"/>
            <w:r w:rsidR="00D53627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de </w:t>
            </w:r>
            <w:proofErr w:type="spellStart"/>
            <w:r w:rsidR="00D53627">
              <w:rPr>
                <w:lang w:val="es-AR"/>
              </w:rPr>
              <w:t>pc´s</w:t>
            </w:r>
            <w:proofErr w:type="spellEnd"/>
            <w:r w:rsidR="00D53627">
              <w:rPr>
                <w:lang w:val="es-AR"/>
              </w:rPr>
              <w:t xml:space="preserve"> nuevas.</w:t>
            </w:r>
          </w:p>
          <w:p w:rsidR="00CB39FA" w:rsidRPr="00CC47E5" w:rsidRDefault="00CB39FA" w:rsidP="00CC47E5">
            <w:pPr>
              <w:pStyle w:val="Heading4"/>
              <w:rPr>
                <w:color w:val="000000" w:themeColor="text1"/>
                <w:szCs w:val="18"/>
                <w:lang w:val="es-AR"/>
              </w:rPr>
            </w:pPr>
            <w:r w:rsidRPr="006213D5">
              <w:rPr>
                <w:rStyle w:val="Heading4Char"/>
                <w:lang w:val="es-AR"/>
              </w:rPr>
              <w:t>American Security</w:t>
            </w:r>
            <w:r w:rsidR="00CC47E5">
              <w:rPr>
                <w:rStyle w:val="Heading4Char"/>
                <w:lang w:val="es-AR"/>
              </w:rPr>
              <w:t xml:space="preserve"> 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Feb 1995/1996</w:t>
            </w:r>
          </w:p>
          <w:p w:rsidR="00CB39FA" w:rsidRPr="00CB39FA" w:rsidRDefault="00CB39FA" w:rsidP="00CB39FA">
            <w:pPr>
              <w:rPr>
                <w:lang w:val="es-AR"/>
              </w:rPr>
            </w:pPr>
            <w:r>
              <w:rPr>
                <w:lang w:val="es-AR"/>
              </w:rPr>
              <w:t>Soporte técni</w:t>
            </w:r>
            <w:r w:rsidR="0000222E">
              <w:rPr>
                <w:lang w:val="es-AR"/>
              </w:rPr>
              <w:t xml:space="preserve">co de los software de Harvard </w:t>
            </w:r>
            <w:proofErr w:type="spellStart"/>
            <w:r w:rsidR="0000222E">
              <w:rPr>
                <w:lang w:val="es-AR"/>
              </w:rPr>
              <w:t>Graphi</w:t>
            </w:r>
            <w:r w:rsidR="00735FE6">
              <w:rPr>
                <w:lang w:val="es-AR"/>
              </w:rPr>
              <w:t>cs</w:t>
            </w:r>
            <w:proofErr w:type="spellEnd"/>
            <w:r w:rsidR="00735FE6">
              <w:rPr>
                <w:lang w:val="es-AR"/>
              </w:rPr>
              <w:t xml:space="preserve"> </w:t>
            </w:r>
            <w:r w:rsidR="0000222E">
              <w:rPr>
                <w:lang w:val="es-AR"/>
              </w:rPr>
              <w:t>y Word</w:t>
            </w:r>
            <w:r w:rsidR="00900FDB">
              <w:rPr>
                <w:lang w:val="es-AR"/>
              </w:rPr>
              <w:t xml:space="preserve"> </w:t>
            </w:r>
          </w:p>
          <w:p w:rsidR="00705E62" w:rsidRPr="002D387C" w:rsidRDefault="00705E62" w:rsidP="00CC47E5">
            <w:pPr>
              <w:pStyle w:val="Heading4"/>
              <w:rPr>
                <w:color w:val="000000" w:themeColor="text1"/>
                <w:sz w:val="22"/>
                <w:szCs w:val="22"/>
              </w:rPr>
            </w:pPr>
            <w:r w:rsidRPr="00705E62">
              <w:rPr>
                <w:rStyle w:val="Heading4Char"/>
              </w:rPr>
              <w:t>IAC-Telecom-En forma independiente</w:t>
            </w:r>
            <w:r w:rsidR="00CC47E5">
              <w:rPr>
                <w:rStyle w:val="Heading4Char"/>
              </w:rPr>
              <w:t xml:space="preserve"> 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Feb 2002/200</w:t>
            </w:r>
            <w:r w:rsidR="00CC47E5" w:rsidRPr="003A2555">
              <w:rPr>
                <w:color w:val="000000" w:themeColor="text1"/>
                <w:sz w:val="22"/>
                <w:szCs w:val="22"/>
                <w:lang w:val="es-AR"/>
              </w:rPr>
              <w:t>5</w:t>
            </w:r>
            <w:r w:rsidR="00CC47E5" w:rsidRPr="003A2555">
              <w:rPr>
                <w:sz w:val="22"/>
                <w:szCs w:val="22"/>
                <w:lang w:val="es-AR"/>
              </w:rPr>
              <w:t xml:space="preserve">  </w:t>
            </w:r>
            <w:r w:rsidRPr="002D387C">
              <w:rPr>
                <w:color w:val="000000" w:themeColor="text1"/>
                <w:sz w:val="22"/>
                <w:szCs w:val="22"/>
              </w:rPr>
              <w:t xml:space="preserve">Dictado de Curso a </w:t>
            </w:r>
            <w:r w:rsidR="00D53627" w:rsidRPr="002D387C">
              <w:rPr>
                <w:color w:val="000000" w:themeColor="text1"/>
                <w:sz w:val="22"/>
                <w:szCs w:val="22"/>
              </w:rPr>
              <w:t xml:space="preserve">maestros iniciación informática </w:t>
            </w:r>
          </w:p>
          <w:p w:rsidR="0049495B" w:rsidRPr="00142613" w:rsidRDefault="0049495B" w:rsidP="00900FDB">
            <w:pPr>
              <w:pStyle w:val="Heading3"/>
              <w:rPr>
                <w:lang w:val="es-AR"/>
              </w:rPr>
            </w:pPr>
          </w:p>
          <w:p w:rsidR="002D387C" w:rsidRPr="001A55EE" w:rsidRDefault="003A2555" w:rsidP="003A2555">
            <w:pPr>
              <w:pStyle w:val="Heading4"/>
              <w:rPr>
                <w:rFonts w:ascii="Bahnschrift SemiBold" w:hAnsi="Bahnschrift SemiBold"/>
                <w:b/>
                <w:sz w:val="28"/>
                <w:szCs w:val="28"/>
                <w:lang w:val="es-AR"/>
              </w:rPr>
            </w:pPr>
            <w:r w:rsidRPr="001A55EE">
              <w:rPr>
                <w:rFonts w:ascii="Bahnschrift SemiBold" w:hAnsi="Bahnschrift SemiBold"/>
                <w:b/>
                <w:sz w:val="28"/>
                <w:szCs w:val="28"/>
                <w:lang w:val="es-AR"/>
              </w:rPr>
              <w:lastRenderedPageBreak/>
              <w:t>HABILIDADES PROFESIONALES</w:t>
            </w:r>
          </w:p>
          <w:p w:rsidR="00FB0ECF" w:rsidRPr="00E54DD7" w:rsidRDefault="003A2555" w:rsidP="002D387C">
            <w:pPr>
              <w:rPr>
                <w:lang w:val="es-AR" w:bidi="es-ES"/>
              </w:rPr>
            </w:pPr>
            <w:r w:rsidRPr="002D387C">
              <w:rPr>
                <w:lang w:val="es-AR"/>
              </w:rPr>
              <w:t>Instalación y manejo de los siguientes software :</w:t>
            </w:r>
            <w:r w:rsidR="00E54DD7">
              <w:rPr>
                <w:lang w:val="es-AR"/>
              </w:rPr>
              <w:t xml:space="preserve"> </w:t>
            </w:r>
            <w:proofErr w:type="spellStart"/>
            <w:r w:rsidR="00E54DD7">
              <w:rPr>
                <w:lang w:val="es-AR"/>
              </w:rPr>
              <w:t>TouchPix</w:t>
            </w:r>
            <w:proofErr w:type="spellEnd"/>
            <w:r w:rsidR="00E54DD7">
              <w:rPr>
                <w:lang w:val="es-AR"/>
              </w:rPr>
              <w:t xml:space="preserve"> - </w:t>
            </w:r>
            <w:r w:rsidRPr="002D387C">
              <w:rPr>
                <w:lang w:val="es-AR"/>
              </w:rPr>
              <w:t xml:space="preserve"> </w:t>
            </w:r>
            <w:proofErr w:type="spellStart"/>
            <w:r w:rsidR="001D4340" w:rsidRPr="002D387C">
              <w:rPr>
                <w:lang w:val="es-AR"/>
              </w:rPr>
              <w:t>Figma</w:t>
            </w:r>
            <w:proofErr w:type="spellEnd"/>
            <w:r w:rsidR="001D4340" w:rsidRPr="002D387C">
              <w:rPr>
                <w:lang w:val="es-AR"/>
              </w:rPr>
              <w:t xml:space="preserve"> – Photoshop – Miro- </w:t>
            </w:r>
            <w:proofErr w:type="spellStart"/>
            <w:r w:rsidR="001D4340" w:rsidRPr="002D387C">
              <w:rPr>
                <w:lang w:val="es-AR"/>
              </w:rPr>
              <w:t>Filmora</w:t>
            </w:r>
            <w:proofErr w:type="spellEnd"/>
            <w:r w:rsidR="001D4340" w:rsidRPr="002D387C">
              <w:rPr>
                <w:lang w:val="es-AR"/>
              </w:rPr>
              <w:t>-</w:t>
            </w:r>
            <w:r w:rsidR="0049495B" w:rsidRPr="002D387C">
              <w:rPr>
                <w:lang w:val="es-AR"/>
              </w:rPr>
              <w:t xml:space="preserve">, </w:t>
            </w:r>
            <w:r w:rsidR="001D4340" w:rsidRPr="002D387C">
              <w:rPr>
                <w:lang w:val="es-AR"/>
              </w:rPr>
              <w:t>HTML-CSS –</w:t>
            </w:r>
            <w:r w:rsidR="00023A0F" w:rsidRPr="002D387C">
              <w:rPr>
                <w:lang w:val="es-AR"/>
              </w:rPr>
              <w:t xml:space="preserve"> </w:t>
            </w:r>
            <w:proofErr w:type="spellStart"/>
            <w:r w:rsidR="00023A0F" w:rsidRPr="002D387C">
              <w:rPr>
                <w:lang w:val="es-AR"/>
              </w:rPr>
              <w:t>Git-Hub</w:t>
            </w:r>
            <w:proofErr w:type="spellEnd"/>
            <w:r w:rsidR="00023A0F" w:rsidRPr="002D387C">
              <w:rPr>
                <w:lang w:val="es-AR"/>
              </w:rPr>
              <w:t xml:space="preserve"> </w:t>
            </w:r>
            <w:r w:rsidR="00E54DD7">
              <w:rPr>
                <w:lang w:val="es-AR"/>
              </w:rPr>
              <w:t xml:space="preserve">– </w:t>
            </w:r>
            <w:proofErr w:type="spellStart"/>
            <w:r w:rsidR="00E54DD7">
              <w:rPr>
                <w:lang w:val="es-AR"/>
              </w:rPr>
              <w:t>Canva</w:t>
            </w:r>
            <w:proofErr w:type="spellEnd"/>
            <w:r w:rsidR="00E54DD7">
              <w:rPr>
                <w:lang w:val="es-AR"/>
              </w:rPr>
              <w:t xml:space="preserve"> - </w:t>
            </w:r>
            <w:proofErr w:type="spellStart"/>
            <w:r w:rsidR="001D4340" w:rsidRPr="00E54DD7">
              <w:rPr>
                <w:lang w:val="es-AR"/>
              </w:rPr>
              <w:t>Woocommerce</w:t>
            </w:r>
            <w:proofErr w:type="spellEnd"/>
            <w:r w:rsidR="001D4340" w:rsidRPr="00E54DD7">
              <w:rPr>
                <w:lang w:val="es-AR"/>
              </w:rPr>
              <w:t>-</w:t>
            </w:r>
            <w:r w:rsidR="0049495B" w:rsidRPr="00E54DD7">
              <w:rPr>
                <w:lang w:val="es-AR"/>
              </w:rPr>
              <w:t xml:space="preserve"> </w:t>
            </w:r>
            <w:proofErr w:type="spellStart"/>
            <w:r w:rsidR="0049495B" w:rsidRPr="00E54DD7">
              <w:rPr>
                <w:lang w:val="es-AR"/>
              </w:rPr>
              <w:t>Illustrator</w:t>
            </w:r>
            <w:proofErr w:type="spellEnd"/>
            <w:r w:rsidR="00023A0F" w:rsidRPr="00E54DD7">
              <w:rPr>
                <w:lang w:val="es-AR"/>
              </w:rPr>
              <w:t xml:space="preserve"> -</w:t>
            </w:r>
            <w:proofErr w:type="spellStart"/>
            <w:r w:rsidR="001D4340" w:rsidRPr="00E54DD7">
              <w:rPr>
                <w:lang w:val="es-AR"/>
              </w:rPr>
              <w:t>Wordpress</w:t>
            </w:r>
            <w:proofErr w:type="spellEnd"/>
            <w:r w:rsidR="001D4340" w:rsidRPr="00E54DD7">
              <w:rPr>
                <w:lang w:val="es-AR"/>
              </w:rPr>
              <w:t xml:space="preserve">, </w:t>
            </w:r>
            <w:proofErr w:type="spellStart"/>
            <w:r w:rsidR="001D4340" w:rsidRPr="00E54DD7">
              <w:rPr>
                <w:lang w:val="es-AR"/>
              </w:rPr>
              <w:t>Elementor</w:t>
            </w:r>
            <w:proofErr w:type="spellEnd"/>
            <w:r w:rsidR="001D4340" w:rsidRPr="00E54DD7">
              <w:rPr>
                <w:lang w:val="es-AR"/>
              </w:rPr>
              <w:t xml:space="preserve">, </w:t>
            </w:r>
            <w:proofErr w:type="spellStart"/>
            <w:r w:rsidR="001D4340" w:rsidRPr="00E54DD7">
              <w:rPr>
                <w:lang w:val="es-AR"/>
              </w:rPr>
              <w:t>plugins</w:t>
            </w:r>
            <w:proofErr w:type="spellEnd"/>
            <w:r w:rsidR="001D4340" w:rsidRPr="00E54DD7">
              <w:rPr>
                <w:lang w:val="es-AR"/>
              </w:rPr>
              <w:t xml:space="preserve"> </w:t>
            </w:r>
            <w:proofErr w:type="spellStart"/>
            <w:r w:rsidRPr="00E54DD7">
              <w:rPr>
                <w:lang w:val="es-AR"/>
              </w:rPr>
              <w:t>Indesign</w:t>
            </w:r>
            <w:proofErr w:type="spellEnd"/>
            <w:r w:rsidR="001D4340" w:rsidRPr="00E54DD7">
              <w:rPr>
                <w:lang w:val="es-AR"/>
              </w:rPr>
              <w:t xml:space="preserve">- </w:t>
            </w:r>
            <w:r w:rsidR="00900FDB" w:rsidRPr="00E54DD7">
              <w:rPr>
                <w:lang w:val="es-AR"/>
              </w:rPr>
              <w:t xml:space="preserve">Windows 7 -10 – 11, </w:t>
            </w:r>
            <w:r w:rsidR="00761FDF" w:rsidRPr="00E54DD7">
              <w:rPr>
                <w:lang w:val="es-AR"/>
              </w:rPr>
              <w:t xml:space="preserve">Office </w:t>
            </w:r>
            <w:r w:rsidR="005E4FF7" w:rsidRPr="00E54DD7">
              <w:rPr>
                <w:lang w:val="es-AR"/>
              </w:rPr>
              <w:t xml:space="preserve">2018, </w:t>
            </w:r>
            <w:r w:rsidR="00761FDF" w:rsidRPr="00E54DD7">
              <w:rPr>
                <w:lang w:val="es-AR"/>
              </w:rPr>
              <w:t xml:space="preserve">2019, </w:t>
            </w:r>
            <w:r w:rsidR="005E4FF7" w:rsidRPr="00E54DD7">
              <w:rPr>
                <w:lang w:val="es-AR"/>
              </w:rPr>
              <w:t>@</w:t>
            </w:r>
            <w:r w:rsidR="0049495B" w:rsidRPr="00E54DD7">
              <w:rPr>
                <w:lang w:val="es-AR"/>
              </w:rPr>
              <w:t xml:space="preserve">365 </w:t>
            </w:r>
            <w:r w:rsidR="00723F8D" w:rsidRPr="00E54DD7">
              <w:rPr>
                <w:lang w:val="es-AR"/>
              </w:rPr>
              <w:t>-</w:t>
            </w:r>
            <w:r w:rsidR="00FB0ECF" w:rsidRPr="00E54DD7">
              <w:rPr>
                <w:lang w:val="es-AR"/>
              </w:rPr>
              <w:t xml:space="preserve"> Word- Excel – </w:t>
            </w:r>
            <w:proofErr w:type="spellStart"/>
            <w:r w:rsidR="00FB0ECF" w:rsidRPr="00E54DD7">
              <w:rPr>
                <w:lang w:val="es-AR"/>
              </w:rPr>
              <w:t>Power</w:t>
            </w:r>
            <w:proofErr w:type="spellEnd"/>
            <w:r w:rsidR="00FB0ECF" w:rsidRPr="00E54DD7">
              <w:rPr>
                <w:lang w:val="es-AR"/>
              </w:rPr>
              <w:t xml:space="preserve"> (básico –intermedio) -</w:t>
            </w:r>
            <w:r w:rsidR="00723F8D" w:rsidRPr="00E54DD7">
              <w:rPr>
                <w:lang w:val="es-AR"/>
              </w:rPr>
              <w:t xml:space="preserve"> </w:t>
            </w:r>
            <w:r w:rsidR="00761FDF" w:rsidRPr="00E54DD7">
              <w:rPr>
                <w:lang w:val="es-AR"/>
              </w:rPr>
              <w:t>Antivirus-</w:t>
            </w:r>
            <w:r w:rsidR="00900FDB" w:rsidRPr="00E54DD7">
              <w:rPr>
                <w:lang w:val="es-AR"/>
              </w:rPr>
              <w:t xml:space="preserve">, Google Apps –– </w:t>
            </w:r>
            <w:proofErr w:type="spellStart"/>
            <w:r w:rsidR="00761FDF" w:rsidRPr="00E54DD7">
              <w:rPr>
                <w:lang w:val="es-AR"/>
              </w:rPr>
              <w:t>Icloud</w:t>
            </w:r>
            <w:proofErr w:type="spellEnd"/>
            <w:r w:rsidR="00761FDF" w:rsidRPr="00E54DD7">
              <w:rPr>
                <w:lang w:val="es-AR"/>
              </w:rPr>
              <w:t xml:space="preserve">- – </w:t>
            </w:r>
            <w:proofErr w:type="spellStart"/>
            <w:r w:rsidR="00FB0ECF" w:rsidRPr="00E54DD7">
              <w:rPr>
                <w:lang w:val="es-AR"/>
              </w:rPr>
              <w:t>Backups</w:t>
            </w:r>
            <w:proofErr w:type="spellEnd"/>
            <w:r w:rsidR="00FB0ECF" w:rsidRPr="00E54DD7">
              <w:rPr>
                <w:lang w:val="es-AR"/>
              </w:rPr>
              <w:t xml:space="preserve">- </w:t>
            </w:r>
            <w:proofErr w:type="spellStart"/>
            <w:r w:rsidR="00FB0ECF" w:rsidRPr="00E54DD7">
              <w:rPr>
                <w:lang w:val="es-AR"/>
              </w:rPr>
              <w:t>Teamviewer</w:t>
            </w:r>
            <w:proofErr w:type="spellEnd"/>
            <w:r w:rsidR="00FB0ECF" w:rsidRPr="00E54DD7">
              <w:rPr>
                <w:lang w:val="es-AR"/>
              </w:rPr>
              <w:t xml:space="preserve"> – </w:t>
            </w:r>
            <w:proofErr w:type="spellStart"/>
            <w:r w:rsidR="00FB0ECF" w:rsidRPr="00E54DD7">
              <w:rPr>
                <w:lang w:val="es-AR"/>
              </w:rPr>
              <w:t>Logmein</w:t>
            </w:r>
            <w:proofErr w:type="spellEnd"/>
            <w:r w:rsidRPr="00E54DD7">
              <w:rPr>
                <w:lang w:val="es-AR"/>
              </w:rPr>
              <w:t>/</w:t>
            </w:r>
            <w:r w:rsidR="00FB0ECF" w:rsidRPr="00E54DD7">
              <w:rPr>
                <w:lang w:val="es-AR"/>
              </w:rPr>
              <w:t xml:space="preserve">Zoom - </w:t>
            </w:r>
            <w:proofErr w:type="spellStart"/>
            <w:r w:rsidR="00FB0ECF" w:rsidRPr="00E54DD7">
              <w:rPr>
                <w:lang w:val="es-AR"/>
              </w:rPr>
              <w:t>metting</w:t>
            </w:r>
            <w:proofErr w:type="spellEnd"/>
            <w:r w:rsidR="00FB0ECF" w:rsidRPr="00E54DD7">
              <w:rPr>
                <w:lang w:val="es-AR"/>
              </w:rPr>
              <w:t xml:space="preserve"> – </w:t>
            </w:r>
            <w:proofErr w:type="spellStart"/>
            <w:r w:rsidR="00FB0ECF" w:rsidRPr="00E54DD7">
              <w:rPr>
                <w:lang w:val="es-AR"/>
              </w:rPr>
              <w:t>Team</w:t>
            </w:r>
            <w:proofErr w:type="spellEnd"/>
            <w:r w:rsidR="00FB0ECF" w:rsidRPr="00E54DD7">
              <w:rPr>
                <w:lang w:val="es-AR"/>
              </w:rPr>
              <w:t xml:space="preserve"> – </w:t>
            </w:r>
            <w:proofErr w:type="spellStart"/>
            <w:r w:rsidR="00FB0ECF" w:rsidRPr="00E54DD7">
              <w:rPr>
                <w:lang w:val="es-AR"/>
              </w:rPr>
              <w:t>Slack</w:t>
            </w:r>
            <w:proofErr w:type="spellEnd"/>
            <w:r w:rsidR="00FB0ECF" w:rsidRPr="00E54DD7">
              <w:rPr>
                <w:lang w:val="es-AR"/>
              </w:rPr>
              <w:t xml:space="preserve"> – Antivirus –Billetera Virtual – Mercado pago</w:t>
            </w:r>
          </w:p>
          <w:p w:rsidR="00875785" w:rsidRPr="002D387C" w:rsidRDefault="00761FDF" w:rsidP="002D387C">
            <w:pPr>
              <w:rPr>
                <w:lang w:val="en-US"/>
              </w:rPr>
            </w:pPr>
            <w:proofErr w:type="spellStart"/>
            <w:r w:rsidRPr="002D387C">
              <w:rPr>
                <w:lang w:val="en-US"/>
              </w:rPr>
              <w:t>Redes</w:t>
            </w:r>
            <w:proofErr w:type="spellEnd"/>
            <w:r w:rsidRPr="002D387C">
              <w:rPr>
                <w:lang w:val="en-US"/>
              </w:rPr>
              <w:t xml:space="preserve"> </w:t>
            </w:r>
            <w:proofErr w:type="spellStart"/>
            <w:r w:rsidRPr="002D387C">
              <w:rPr>
                <w:lang w:val="en-US"/>
              </w:rPr>
              <w:t>Sociales</w:t>
            </w:r>
            <w:proofErr w:type="spellEnd"/>
            <w:r w:rsidRPr="002D387C">
              <w:rPr>
                <w:lang w:val="en-US"/>
              </w:rPr>
              <w:t xml:space="preserve"> – Zoom- </w:t>
            </w:r>
            <w:r w:rsidR="00875785" w:rsidRPr="002D387C">
              <w:rPr>
                <w:lang w:val="en-US"/>
              </w:rPr>
              <w:t>Team- Slack –</w:t>
            </w:r>
            <w:r w:rsidR="0049495B" w:rsidRPr="002D387C">
              <w:rPr>
                <w:lang w:val="en-US"/>
              </w:rPr>
              <w:t>Discord</w:t>
            </w:r>
          </w:p>
          <w:p w:rsidR="0049495B" w:rsidRPr="002D387C" w:rsidRDefault="005E4FF7" w:rsidP="002D387C">
            <w:pPr>
              <w:rPr>
                <w:lang w:val="en-US"/>
              </w:rPr>
            </w:pPr>
            <w:proofErr w:type="spellStart"/>
            <w:r w:rsidRPr="002D387C">
              <w:rPr>
                <w:lang w:val="en-US"/>
              </w:rPr>
              <w:t>Conocimientos</w:t>
            </w:r>
            <w:proofErr w:type="spellEnd"/>
            <w:r w:rsidRPr="002D387C">
              <w:rPr>
                <w:lang w:val="en-US"/>
              </w:rPr>
              <w:t xml:space="preserve"> </w:t>
            </w:r>
            <w:proofErr w:type="spellStart"/>
            <w:r w:rsidRPr="002D387C">
              <w:rPr>
                <w:lang w:val="en-US"/>
              </w:rPr>
              <w:t>básicos</w:t>
            </w:r>
            <w:proofErr w:type="spellEnd"/>
            <w:r w:rsidR="007F2455" w:rsidRPr="002D387C">
              <w:rPr>
                <w:lang w:val="en-US"/>
              </w:rPr>
              <w:t xml:space="preserve">: </w:t>
            </w:r>
            <w:proofErr w:type="spellStart"/>
            <w:r w:rsidR="00723F8D" w:rsidRPr="002D387C">
              <w:rPr>
                <w:lang w:val="en-US"/>
              </w:rPr>
              <w:t>Administración</w:t>
            </w:r>
            <w:proofErr w:type="spellEnd"/>
            <w:r w:rsidR="00723F8D" w:rsidRPr="002D387C">
              <w:rPr>
                <w:lang w:val="en-US"/>
              </w:rPr>
              <w:t xml:space="preserve"> bases de </w:t>
            </w:r>
            <w:proofErr w:type="spellStart"/>
            <w:r w:rsidR="00723F8D" w:rsidRPr="002D387C">
              <w:rPr>
                <w:lang w:val="en-US"/>
              </w:rPr>
              <w:t>datos</w:t>
            </w:r>
            <w:proofErr w:type="spellEnd"/>
            <w:r w:rsidR="00723F8D" w:rsidRPr="002D387C">
              <w:rPr>
                <w:lang w:val="en-US"/>
              </w:rPr>
              <w:t xml:space="preserve"> my </w:t>
            </w:r>
            <w:proofErr w:type="spellStart"/>
            <w:r w:rsidR="00723F8D" w:rsidRPr="002D387C">
              <w:rPr>
                <w:lang w:val="en-US"/>
              </w:rPr>
              <w:t>sql</w:t>
            </w:r>
            <w:proofErr w:type="spellEnd"/>
            <w:r w:rsidR="00723F8D" w:rsidRPr="002D387C">
              <w:rPr>
                <w:lang w:val="en-US"/>
              </w:rPr>
              <w:t xml:space="preserve">- </w:t>
            </w:r>
            <w:proofErr w:type="spellStart"/>
            <w:r w:rsidR="003A2555" w:rsidRPr="002D387C">
              <w:rPr>
                <w:lang w:val="en-US"/>
              </w:rPr>
              <w:t>Programación</w:t>
            </w:r>
            <w:proofErr w:type="spellEnd"/>
            <w:r w:rsidR="003A2555" w:rsidRPr="002D387C">
              <w:rPr>
                <w:lang w:val="en-US"/>
              </w:rPr>
              <w:t xml:space="preserve"> </w:t>
            </w:r>
            <w:r w:rsidR="00723F8D" w:rsidRPr="002D387C">
              <w:rPr>
                <w:lang w:val="en-US"/>
              </w:rPr>
              <w:t>Java Script</w:t>
            </w:r>
            <w:r w:rsidR="001D4340" w:rsidRPr="002D387C">
              <w:rPr>
                <w:lang w:val="en-US"/>
              </w:rPr>
              <w:t>- Node</w:t>
            </w:r>
            <w:r w:rsidR="0049495B" w:rsidRPr="002D387C">
              <w:rPr>
                <w:lang w:val="en-US"/>
              </w:rPr>
              <w:t>-</w:t>
            </w:r>
            <w:r w:rsidR="001D4340" w:rsidRPr="002D387C">
              <w:rPr>
                <w:lang w:val="en-US"/>
              </w:rPr>
              <w:t xml:space="preserve"> </w:t>
            </w:r>
            <w:r w:rsidR="00023A0F" w:rsidRPr="002D387C">
              <w:rPr>
                <w:lang w:val="en-US"/>
              </w:rPr>
              <w:t>React-</w:t>
            </w:r>
            <w:r w:rsidR="006F4B09" w:rsidRPr="002D387C">
              <w:rPr>
                <w:lang w:val="en-US"/>
              </w:rPr>
              <w:t xml:space="preserve">Testing: </w:t>
            </w:r>
            <w:proofErr w:type="spellStart"/>
            <w:r w:rsidR="006F4B09" w:rsidRPr="002D387C">
              <w:rPr>
                <w:lang w:val="en-US"/>
              </w:rPr>
              <w:t>Spirateam</w:t>
            </w:r>
            <w:proofErr w:type="spellEnd"/>
            <w:r w:rsidR="006F4B09" w:rsidRPr="002D387C">
              <w:rPr>
                <w:lang w:val="en-US"/>
              </w:rPr>
              <w:t xml:space="preserve"> – </w:t>
            </w:r>
            <w:proofErr w:type="spellStart"/>
            <w:r w:rsidR="006F4B09" w:rsidRPr="002D387C">
              <w:rPr>
                <w:lang w:val="en-US"/>
              </w:rPr>
              <w:t>Rapise</w:t>
            </w:r>
            <w:proofErr w:type="spellEnd"/>
            <w:r w:rsidR="006F4B09" w:rsidRPr="002D387C">
              <w:rPr>
                <w:lang w:val="en-US"/>
              </w:rPr>
              <w:t xml:space="preserve"> - </w:t>
            </w:r>
            <w:proofErr w:type="spellStart"/>
            <w:r w:rsidR="006F4B09" w:rsidRPr="002D387C">
              <w:rPr>
                <w:lang w:val="en-US"/>
              </w:rPr>
              <w:t>Jmeter</w:t>
            </w:r>
            <w:proofErr w:type="spellEnd"/>
            <w:r w:rsidR="006F4B09" w:rsidRPr="002D387C">
              <w:rPr>
                <w:lang w:val="en-US"/>
              </w:rPr>
              <w:t xml:space="preserve"> </w:t>
            </w:r>
            <w:r w:rsidR="0049495B" w:rsidRPr="002D387C">
              <w:rPr>
                <w:lang w:val="en-US"/>
              </w:rPr>
              <w:t>-</w:t>
            </w:r>
            <w:r w:rsidR="00723F8D" w:rsidRPr="002D387C">
              <w:rPr>
                <w:lang w:val="en-US"/>
              </w:rPr>
              <w:t xml:space="preserve"> </w:t>
            </w:r>
            <w:r w:rsidRPr="002D387C">
              <w:rPr>
                <w:lang w:val="en-US"/>
              </w:rPr>
              <w:t>Blend – Fusion</w:t>
            </w:r>
            <w:r w:rsidR="007F2455" w:rsidRPr="002D387C">
              <w:rPr>
                <w:lang w:val="en-US"/>
              </w:rPr>
              <w:t>/</w:t>
            </w:r>
            <w:r w:rsidRPr="002D387C">
              <w:rPr>
                <w:lang w:val="en-US"/>
              </w:rPr>
              <w:t>Ubuntu</w:t>
            </w:r>
            <w:r w:rsidR="006F4B09" w:rsidRPr="002D387C">
              <w:rPr>
                <w:lang w:val="en-US"/>
              </w:rPr>
              <w:t xml:space="preserve"> </w:t>
            </w:r>
            <w:r w:rsidR="00E45FAC" w:rsidRPr="002D387C">
              <w:rPr>
                <w:lang w:val="en-US"/>
              </w:rPr>
              <w:t>–</w:t>
            </w:r>
            <w:r w:rsidRPr="002D387C">
              <w:rPr>
                <w:lang w:val="en-US"/>
              </w:rPr>
              <w:t xml:space="preserve"> Mac</w:t>
            </w:r>
            <w:r w:rsidR="00723F8D" w:rsidRPr="002D387C">
              <w:rPr>
                <w:lang w:val="en-US"/>
              </w:rPr>
              <w:t xml:space="preserve"> -</w:t>
            </w:r>
            <w:proofErr w:type="spellStart"/>
            <w:r w:rsidR="00723F8D" w:rsidRPr="002D387C">
              <w:rPr>
                <w:lang w:val="en-US"/>
              </w:rPr>
              <w:t>I</w:t>
            </w:r>
            <w:r w:rsidR="00BF7A05" w:rsidRPr="002D387C">
              <w:rPr>
                <w:lang w:val="en-US"/>
              </w:rPr>
              <w:t>nst</w:t>
            </w:r>
            <w:r w:rsidR="00723F8D" w:rsidRPr="002D387C">
              <w:rPr>
                <w:lang w:val="en-US"/>
              </w:rPr>
              <w:t>alación</w:t>
            </w:r>
            <w:proofErr w:type="spellEnd"/>
            <w:r w:rsidR="00723F8D" w:rsidRPr="002D387C">
              <w:rPr>
                <w:lang w:val="en-US"/>
              </w:rPr>
              <w:t xml:space="preserve"> de routers/</w:t>
            </w:r>
            <w:proofErr w:type="spellStart"/>
            <w:r w:rsidR="00723F8D" w:rsidRPr="002D387C">
              <w:rPr>
                <w:lang w:val="en-US"/>
              </w:rPr>
              <w:t>mantenimiento</w:t>
            </w:r>
            <w:proofErr w:type="spellEnd"/>
            <w:r w:rsidR="00723F8D" w:rsidRPr="002D387C">
              <w:rPr>
                <w:lang w:val="en-US"/>
              </w:rPr>
              <w:t xml:space="preserve"> </w:t>
            </w:r>
            <w:r w:rsidR="007F2455" w:rsidRPr="002D387C">
              <w:rPr>
                <w:lang w:val="en-US"/>
              </w:rPr>
              <w:t>/</w:t>
            </w:r>
            <w:r w:rsidR="0049495B" w:rsidRPr="002D387C">
              <w:rPr>
                <w:lang w:val="en-US"/>
              </w:rPr>
              <w:t xml:space="preserve">3D Max , </w:t>
            </w:r>
            <w:proofErr w:type="spellStart"/>
            <w:r w:rsidR="0049495B" w:rsidRPr="002D387C">
              <w:rPr>
                <w:lang w:val="en-US"/>
              </w:rPr>
              <w:t>Vray</w:t>
            </w:r>
            <w:proofErr w:type="spellEnd"/>
            <w:r w:rsidR="0049495B" w:rsidRPr="002D387C">
              <w:rPr>
                <w:lang w:val="en-US"/>
              </w:rPr>
              <w:t xml:space="preserve"> renders, </w:t>
            </w:r>
            <w:proofErr w:type="spellStart"/>
            <w:r w:rsidR="0049495B" w:rsidRPr="002D387C">
              <w:rPr>
                <w:lang w:val="en-US"/>
              </w:rPr>
              <w:t>Itoo</w:t>
            </w:r>
            <w:proofErr w:type="spellEnd"/>
            <w:r w:rsidR="0049495B" w:rsidRPr="002D387C">
              <w:rPr>
                <w:lang w:val="en-US"/>
              </w:rPr>
              <w:t xml:space="preserve">,  </w:t>
            </w:r>
            <w:proofErr w:type="spellStart"/>
            <w:r w:rsidR="0049495B" w:rsidRPr="002D387C">
              <w:rPr>
                <w:lang w:val="en-US"/>
              </w:rPr>
              <w:t>sketchup</w:t>
            </w:r>
            <w:proofErr w:type="spellEnd"/>
          </w:p>
          <w:p w:rsidR="007F2455" w:rsidRPr="001A55EE" w:rsidRDefault="007F2455" w:rsidP="007F2455">
            <w:pPr>
              <w:rPr>
                <w:rFonts w:ascii="Bahnschrift SemiBold" w:hAnsi="Bahnschrift SemiBold"/>
                <w:lang w:val="en-US"/>
              </w:rPr>
            </w:pPr>
          </w:p>
          <w:p w:rsidR="007F2455" w:rsidRPr="001A55EE" w:rsidRDefault="007F2455" w:rsidP="007F2455">
            <w:pPr>
              <w:pStyle w:val="Heading3"/>
              <w:rPr>
                <w:rFonts w:ascii="Bahnschrift SemiBold" w:hAnsi="Bahnschrift SemiBold"/>
                <w:b/>
                <w:sz w:val="24"/>
                <w:szCs w:val="24"/>
              </w:rPr>
            </w:pPr>
            <w:r w:rsidRPr="001A55EE">
              <w:rPr>
                <w:rFonts w:ascii="Bahnschrift SemiBold" w:hAnsi="Bahnschrift SemiBold"/>
                <w:b/>
                <w:sz w:val="24"/>
                <w:szCs w:val="24"/>
              </w:rPr>
              <w:t>ACTUALMENTE CURSANDO</w:t>
            </w:r>
          </w:p>
          <w:p w:rsidR="002D387C" w:rsidRPr="002D387C" w:rsidRDefault="002D387C" w:rsidP="002D387C"/>
          <w:p w:rsidR="007F2455" w:rsidRPr="002D387C" w:rsidRDefault="007F2455" w:rsidP="007F2455">
            <w:pPr>
              <w:rPr>
                <w:i/>
                <w:lang w:val="es-AR"/>
              </w:rPr>
            </w:pPr>
            <w:r w:rsidRPr="002D387C">
              <w:rPr>
                <w:i/>
                <w:lang w:val="es-AR"/>
              </w:rPr>
              <w:t>Diseño experiencia del usuario UX  (</w:t>
            </w:r>
            <w:proofErr w:type="spellStart"/>
            <w:r w:rsidRPr="002D387C">
              <w:rPr>
                <w:i/>
                <w:lang w:val="es-AR"/>
              </w:rPr>
              <w:t>Coursera</w:t>
            </w:r>
            <w:proofErr w:type="spellEnd"/>
            <w:r w:rsidRPr="002D387C">
              <w:rPr>
                <w:i/>
                <w:lang w:val="es-AR"/>
              </w:rPr>
              <w:t>/Google)</w:t>
            </w:r>
          </w:p>
          <w:p w:rsidR="00076790" w:rsidRPr="002D387C" w:rsidRDefault="007F2455" w:rsidP="007F2455">
            <w:pPr>
              <w:rPr>
                <w:i/>
                <w:lang w:val="es-AR"/>
              </w:rPr>
            </w:pPr>
            <w:r w:rsidRPr="001E34AA">
              <w:rPr>
                <w:i/>
                <w:lang w:val="es-AR"/>
              </w:rPr>
              <w:t>Especialización en Front-</w:t>
            </w:r>
            <w:proofErr w:type="spellStart"/>
            <w:r w:rsidRPr="001E34AA">
              <w:rPr>
                <w:i/>
                <w:lang w:val="es-AR"/>
              </w:rPr>
              <w:t>End</w:t>
            </w:r>
            <w:proofErr w:type="spellEnd"/>
            <w:r w:rsidRPr="001E34AA">
              <w:rPr>
                <w:i/>
                <w:lang w:val="es-AR"/>
              </w:rPr>
              <w:t>(</w:t>
            </w:r>
            <w:proofErr w:type="spellStart"/>
            <w:r w:rsidRPr="001E34AA">
              <w:rPr>
                <w:i/>
                <w:lang w:val="es-AR"/>
              </w:rPr>
              <w:t>One</w:t>
            </w:r>
            <w:proofErr w:type="spellEnd"/>
            <w:r w:rsidRPr="001E34AA">
              <w:rPr>
                <w:i/>
                <w:lang w:val="es-AR"/>
              </w:rPr>
              <w:t xml:space="preserve"> Oracle </w:t>
            </w:r>
            <w:proofErr w:type="spellStart"/>
            <w:r w:rsidRPr="001E34AA">
              <w:rPr>
                <w:i/>
                <w:lang w:val="es-AR"/>
              </w:rPr>
              <w:t>Next</w:t>
            </w:r>
            <w:proofErr w:type="spellEnd"/>
            <w:r w:rsidRPr="001E34AA">
              <w:rPr>
                <w:i/>
                <w:lang w:val="es-AR"/>
              </w:rPr>
              <w:t xml:space="preserve"> </w:t>
            </w:r>
            <w:proofErr w:type="spellStart"/>
            <w:r w:rsidRPr="001E34AA">
              <w:rPr>
                <w:i/>
                <w:lang w:val="es-AR"/>
              </w:rPr>
              <w:t>Education</w:t>
            </w:r>
            <w:proofErr w:type="spellEnd"/>
            <w:r w:rsidRPr="001E34AA">
              <w:rPr>
                <w:i/>
                <w:lang w:val="es-AR"/>
              </w:rPr>
              <w:t>)</w:t>
            </w:r>
            <w:r w:rsidR="00076790" w:rsidRPr="001E34AA">
              <w:rPr>
                <w:i/>
                <w:lang w:val="es-AR"/>
              </w:rPr>
              <w:t xml:space="preserve"> </w:t>
            </w:r>
            <w:proofErr w:type="spellStart"/>
            <w:r w:rsidR="00076790" w:rsidRPr="001E34AA">
              <w:rPr>
                <w:i/>
                <w:lang w:val="es-AR"/>
              </w:rPr>
              <w:t>React</w:t>
            </w:r>
            <w:proofErr w:type="spellEnd"/>
            <w:r w:rsidR="00076790" w:rsidRPr="001E34AA">
              <w:rPr>
                <w:i/>
                <w:lang w:val="es-AR"/>
              </w:rPr>
              <w:t xml:space="preserve"> viendo actualmente</w:t>
            </w:r>
          </w:p>
          <w:p w:rsidR="00023A0F" w:rsidRPr="00076790" w:rsidRDefault="00023A0F" w:rsidP="007F2455">
            <w:pPr>
              <w:rPr>
                <w:i/>
                <w:lang w:val="es-AR"/>
              </w:rPr>
            </w:pPr>
          </w:p>
          <w:p w:rsidR="007F2455" w:rsidRPr="001A55EE" w:rsidRDefault="007F2455" w:rsidP="007F2455">
            <w:pPr>
              <w:rPr>
                <w:rFonts w:ascii="Bahnschrift SemiBold" w:hAnsi="Bahnschrift SemiBold"/>
                <w:b/>
              </w:rPr>
            </w:pPr>
            <w:r w:rsidRPr="001A55EE">
              <w:rPr>
                <w:rStyle w:val="Heading4Char"/>
                <w:rFonts w:ascii="Bahnschrift SemiBold" w:hAnsi="Bahnschrift SemiBold"/>
                <w:b/>
              </w:rPr>
              <w:t>CURSOS REALIZADOS</w:t>
            </w:r>
            <w:r w:rsidRPr="001A55EE">
              <w:rPr>
                <w:rFonts w:ascii="Bahnschrift SemiBold" w:hAnsi="Bahnschrift SemiBold"/>
                <w:b/>
              </w:rPr>
              <w:t xml:space="preserve"> </w:t>
            </w:r>
          </w:p>
          <w:p w:rsidR="00023A0F" w:rsidRPr="002D387C" w:rsidRDefault="00023A0F" w:rsidP="002D387C">
            <w:pPr>
              <w:rPr>
                <w:b/>
                <w:lang w:val="es-AR"/>
              </w:rPr>
            </w:pPr>
            <w:r w:rsidRPr="002D387C">
              <w:rPr>
                <w:lang w:val="es-AR"/>
              </w:rPr>
              <w:t xml:space="preserve">Desarrollo Web Full </w:t>
            </w:r>
            <w:proofErr w:type="spellStart"/>
            <w:r w:rsidRPr="002D387C">
              <w:rPr>
                <w:lang w:val="es-AR"/>
              </w:rPr>
              <w:t>Stack</w:t>
            </w:r>
            <w:proofErr w:type="spellEnd"/>
            <w:r w:rsidRPr="002D387C">
              <w:rPr>
                <w:lang w:val="es-AR"/>
              </w:rPr>
              <w:t xml:space="preserve"> con JavaScript y Node.js (Codo a Codo)</w:t>
            </w:r>
          </w:p>
          <w:p w:rsidR="007F2455" w:rsidRPr="002D387C" w:rsidRDefault="007F2455" w:rsidP="002D387C">
            <w:r w:rsidRPr="002D387C">
              <w:t>Principiante a la Programación(Mayo 2023)</w:t>
            </w:r>
          </w:p>
          <w:p w:rsidR="007F2455" w:rsidRPr="002D387C" w:rsidRDefault="007F2455" w:rsidP="002D387C">
            <w:r w:rsidRPr="002D387C">
              <w:t xml:space="preserve">Formación Business </w:t>
            </w:r>
            <w:proofErr w:type="spellStart"/>
            <w:r w:rsidRPr="002D387C">
              <w:t>Agility</w:t>
            </w:r>
            <w:proofErr w:type="spellEnd"/>
            <w:r w:rsidRPr="002D387C">
              <w:t xml:space="preserve"> (Junio 2023)</w:t>
            </w:r>
          </w:p>
          <w:p w:rsidR="007F2455" w:rsidRPr="002D387C" w:rsidRDefault="007F2455" w:rsidP="002D387C">
            <w:r w:rsidRPr="002D387C">
              <w:t>Desarrollo Personal (Abril 2023)</w:t>
            </w:r>
          </w:p>
          <w:p w:rsidR="007F2455" w:rsidRPr="002D387C" w:rsidRDefault="007F2455" w:rsidP="002D387C">
            <w:proofErr w:type="spellStart"/>
            <w:r w:rsidRPr="002D387C">
              <w:t>Silvertech</w:t>
            </w:r>
            <w:proofErr w:type="spellEnd"/>
            <w:r w:rsidRPr="002D387C">
              <w:t xml:space="preserve"> –Administración </w:t>
            </w:r>
            <w:proofErr w:type="spellStart"/>
            <w:r w:rsidRPr="002D387C">
              <w:t>Salesforce</w:t>
            </w:r>
            <w:proofErr w:type="spellEnd"/>
            <w:r w:rsidRPr="002D387C">
              <w:t xml:space="preserve"> (Mayo 2023)</w:t>
            </w:r>
          </w:p>
          <w:p w:rsidR="007F2455" w:rsidRPr="002D387C" w:rsidRDefault="007F2455" w:rsidP="002D387C">
            <w:proofErr w:type="spellStart"/>
            <w:r w:rsidRPr="002D387C">
              <w:t>Testing</w:t>
            </w:r>
            <w:proofErr w:type="spellEnd"/>
            <w:r w:rsidRPr="002D387C">
              <w:t xml:space="preserve"> Q/A (Codo a Codo) conocimientos Software </w:t>
            </w:r>
            <w:proofErr w:type="spellStart"/>
            <w:r w:rsidRPr="002D387C">
              <w:t>Spirateam</w:t>
            </w:r>
            <w:proofErr w:type="spellEnd"/>
            <w:r w:rsidRPr="002D387C">
              <w:t>(Dic. 2022)</w:t>
            </w:r>
          </w:p>
          <w:p w:rsidR="007F2455" w:rsidRPr="002D387C" w:rsidRDefault="007F2455" w:rsidP="002D387C">
            <w:r w:rsidRPr="002D387C">
              <w:t xml:space="preserve">Impresiones 3d con prácticas en software </w:t>
            </w:r>
            <w:proofErr w:type="spellStart"/>
            <w:r w:rsidRPr="002D387C">
              <w:t>Blend</w:t>
            </w:r>
            <w:proofErr w:type="spellEnd"/>
            <w:r w:rsidRPr="002D387C">
              <w:t xml:space="preserve"> – </w:t>
            </w:r>
            <w:proofErr w:type="spellStart"/>
            <w:r w:rsidRPr="002D387C">
              <w:t>Ultimaker</w:t>
            </w:r>
            <w:proofErr w:type="spellEnd"/>
            <w:r w:rsidRPr="002D387C">
              <w:t xml:space="preserve"> Cura (Dic-2022)</w:t>
            </w:r>
          </w:p>
          <w:p w:rsidR="007F2455" w:rsidRPr="002D387C" w:rsidRDefault="007F2455" w:rsidP="002D387C">
            <w:r w:rsidRPr="002D387C">
              <w:t>Desarrollos de Aplicaciones Web 2 (Mayo 2022)</w:t>
            </w:r>
          </w:p>
          <w:p w:rsidR="007F2455" w:rsidRPr="002D387C" w:rsidRDefault="007F2455" w:rsidP="002D387C">
            <w:r w:rsidRPr="002D387C">
              <w:t>Desarrollos de Aplicaciones Web (Mayo 2022)</w:t>
            </w:r>
          </w:p>
          <w:p w:rsidR="007F2455" w:rsidRPr="002D387C" w:rsidRDefault="007F2455" w:rsidP="002D387C">
            <w:r w:rsidRPr="002D387C">
              <w:t>Manejo de Bases de datos SQL (Dic 2021)</w:t>
            </w:r>
          </w:p>
          <w:p w:rsidR="007F2455" w:rsidRPr="002D387C" w:rsidRDefault="007F2455" w:rsidP="002D387C">
            <w:r w:rsidRPr="002D387C">
              <w:t>Mejora de Procesos (Nov 2021)</w:t>
            </w:r>
          </w:p>
          <w:p w:rsidR="0046616E" w:rsidRPr="002D387C" w:rsidRDefault="0046616E" w:rsidP="002D387C">
            <w:r w:rsidRPr="002D387C">
              <w:lastRenderedPageBreak/>
              <w:t>Seo Posicionamiento en buscadores(2021)</w:t>
            </w:r>
          </w:p>
          <w:p w:rsidR="0046616E" w:rsidRPr="002D387C" w:rsidRDefault="0046616E" w:rsidP="002D387C">
            <w:r w:rsidRPr="002D387C">
              <w:t>Marketing Digital (2020)</w:t>
            </w:r>
          </w:p>
          <w:p w:rsidR="0046616E" w:rsidRPr="002D387C" w:rsidRDefault="0046616E" w:rsidP="002D387C">
            <w:r w:rsidRPr="002D387C">
              <w:t>Seo para emprendedores (2020)</w:t>
            </w:r>
          </w:p>
          <w:p w:rsidR="003A2555" w:rsidRPr="008144AA" w:rsidRDefault="003A2555" w:rsidP="003A2555">
            <w:pPr>
              <w:rPr>
                <w:lang w:val="es-AR"/>
              </w:rPr>
            </w:pPr>
            <w:r w:rsidRPr="008144AA">
              <w:rPr>
                <w:lang w:val="es-AR"/>
              </w:rPr>
              <w:t xml:space="preserve"> </w:t>
            </w:r>
          </w:p>
        </w:tc>
      </w:tr>
    </w:tbl>
    <w:p w:rsidR="00CB1CCF" w:rsidRPr="008144AA" w:rsidRDefault="00CB1CCF" w:rsidP="00CB1CCF">
      <w:pPr>
        <w:tabs>
          <w:tab w:val="left" w:pos="990"/>
        </w:tabs>
        <w:rPr>
          <w:lang w:val="es-AR"/>
        </w:rPr>
      </w:pPr>
    </w:p>
    <w:sectPr w:rsidR="00CB1CCF" w:rsidRPr="008144AA" w:rsidSect="007F2455">
      <w:headerReference w:type="default" r:id="rId13"/>
      <w:pgSz w:w="11906" w:h="16838" w:code="9"/>
      <w:pgMar w:top="1701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29" w:rsidRDefault="00946129" w:rsidP="000C45FF">
      <w:r>
        <w:separator/>
      </w:r>
    </w:p>
  </w:endnote>
  <w:endnote w:type="continuationSeparator" w:id="0">
    <w:p w:rsidR="00946129" w:rsidRDefault="0094612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ana">
    <w:panose1 w:val="02000507050000020002"/>
    <w:charset w:val="00"/>
    <w:family w:val="auto"/>
    <w:pitch w:val="variable"/>
    <w:sig w:usb0="00000203" w:usb1="00000000" w:usb2="00000000" w:usb3="00000000" w:csb0="0000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29" w:rsidRDefault="00946129" w:rsidP="000C45FF">
      <w:r>
        <w:separator/>
      </w:r>
    </w:p>
  </w:footnote>
  <w:footnote w:type="continuationSeparator" w:id="0">
    <w:p w:rsidR="00946129" w:rsidRDefault="0094612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5EE" w:rsidRPr="0059649E" w:rsidRDefault="001A55EE">
    <w:pPr>
      <w:pStyle w:val="Header"/>
    </w:pPr>
    <w:r w:rsidRPr="0059649E"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8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88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8C"/>
    <w:rsid w:val="0000222E"/>
    <w:rsid w:val="00023A0F"/>
    <w:rsid w:val="000362FF"/>
    <w:rsid w:val="00036450"/>
    <w:rsid w:val="000547DB"/>
    <w:rsid w:val="00075675"/>
    <w:rsid w:val="00076790"/>
    <w:rsid w:val="00085043"/>
    <w:rsid w:val="00094499"/>
    <w:rsid w:val="000C180E"/>
    <w:rsid w:val="000C45FF"/>
    <w:rsid w:val="000E3FD1"/>
    <w:rsid w:val="000F2AD0"/>
    <w:rsid w:val="000F67DE"/>
    <w:rsid w:val="00112054"/>
    <w:rsid w:val="00130FF5"/>
    <w:rsid w:val="00132E9F"/>
    <w:rsid w:val="00133079"/>
    <w:rsid w:val="00133BBE"/>
    <w:rsid w:val="00137F7F"/>
    <w:rsid w:val="001424E5"/>
    <w:rsid w:val="00142613"/>
    <w:rsid w:val="001525E1"/>
    <w:rsid w:val="00180329"/>
    <w:rsid w:val="0018362F"/>
    <w:rsid w:val="0018672F"/>
    <w:rsid w:val="0019001F"/>
    <w:rsid w:val="001A55EE"/>
    <w:rsid w:val="001A74A5"/>
    <w:rsid w:val="001B2ABD"/>
    <w:rsid w:val="001D4340"/>
    <w:rsid w:val="001E0391"/>
    <w:rsid w:val="001E1759"/>
    <w:rsid w:val="001E34AA"/>
    <w:rsid w:val="001F193E"/>
    <w:rsid w:val="001F1ECC"/>
    <w:rsid w:val="00212264"/>
    <w:rsid w:val="0021273A"/>
    <w:rsid w:val="00231014"/>
    <w:rsid w:val="00236465"/>
    <w:rsid w:val="00236941"/>
    <w:rsid w:val="002400EB"/>
    <w:rsid w:val="00243371"/>
    <w:rsid w:val="002559EC"/>
    <w:rsid w:val="00256CF7"/>
    <w:rsid w:val="00281FD5"/>
    <w:rsid w:val="00290FF9"/>
    <w:rsid w:val="00291E23"/>
    <w:rsid w:val="00294C5C"/>
    <w:rsid w:val="002D387C"/>
    <w:rsid w:val="002D3CA3"/>
    <w:rsid w:val="002F2CE4"/>
    <w:rsid w:val="0030041D"/>
    <w:rsid w:val="0030481B"/>
    <w:rsid w:val="003156FC"/>
    <w:rsid w:val="003254B5"/>
    <w:rsid w:val="0037121F"/>
    <w:rsid w:val="003855C3"/>
    <w:rsid w:val="003942C5"/>
    <w:rsid w:val="003A2555"/>
    <w:rsid w:val="003A6B7D"/>
    <w:rsid w:val="003B06CA"/>
    <w:rsid w:val="003C078C"/>
    <w:rsid w:val="003D59DE"/>
    <w:rsid w:val="004071FC"/>
    <w:rsid w:val="00407286"/>
    <w:rsid w:val="004142CD"/>
    <w:rsid w:val="00445947"/>
    <w:rsid w:val="004561E8"/>
    <w:rsid w:val="00465153"/>
    <w:rsid w:val="0046616E"/>
    <w:rsid w:val="00471C21"/>
    <w:rsid w:val="004813B3"/>
    <w:rsid w:val="00481759"/>
    <w:rsid w:val="00492495"/>
    <w:rsid w:val="0049495B"/>
    <w:rsid w:val="00496591"/>
    <w:rsid w:val="004C63E4"/>
    <w:rsid w:val="004C6B1B"/>
    <w:rsid w:val="004D3011"/>
    <w:rsid w:val="0050279D"/>
    <w:rsid w:val="005262AC"/>
    <w:rsid w:val="005453F3"/>
    <w:rsid w:val="00570EBD"/>
    <w:rsid w:val="0059649E"/>
    <w:rsid w:val="005C4740"/>
    <w:rsid w:val="005D4CEB"/>
    <w:rsid w:val="005E2908"/>
    <w:rsid w:val="005E39D5"/>
    <w:rsid w:val="005E4FF7"/>
    <w:rsid w:val="00600670"/>
    <w:rsid w:val="00604626"/>
    <w:rsid w:val="00617CB7"/>
    <w:rsid w:val="0062123A"/>
    <w:rsid w:val="006213D5"/>
    <w:rsid w:val="00646E75"/>
    <w:rsid w:val="006771D0"/>
    <w:rsid w:val="0067759C"/>
    <w:rsid w:val="006A643E"/>
    <w:rsid w:val="006B6DB8"/>
    <w:rsid w:val="006B6F37"/>
    <w:rsid w:val="006B78FA"/>
    <w:rsid w:val="006C7253"/>
    <w:rsid w:val="006E4EBA"/>
    <w:rsid w:val="006F1EEA"/>
    <w:rsid w:val="006F4B09"/>
    <w:rsid w:val="006F5331"/>
    <w:rsid w:val="0070546D"/>
    <w:rsid w:val="00705E62"/>
    <w:rsid w:val="00715FCB"/>
    <w:rsid w:val="0071763B"/>
    <w:rsid w:val="00723F8D"/>
    <w:rsid w:val="00735FE6"/>
    <w:rsid w:val="00743101"/>
    <w:rsid w:val="00761FDF"/>
    <w:rsid w:val="007631CC"/>
    <w:rsid w:val="00773FC5"/>
    <w:rsid w:val="00777042"/>
    <w:rsid w:val="007775E1"/>
    <w:rsid w:val="007867A0"/>
    <w:rsid w:val="007927F5"/>
    <w:rsid w:val="00795DCA"/>
    <w:rsid w:val="007A11F8"/>
    <w:rsid w:val="007B2C87"/>
    <w:rsid w:val="007D47AA"/>
    <w:rsid w:val="007E0749"/>
    <w:rsid w:val="007E3288"/>
    <w:rsid w:val="007E3852"/>
    <w:rsid w:val="007F2455"/>
    <w:rsid w:val="00802CA0"/>
    <w:rsid w:val="008144AA"/>
    <w:rsid w:val="0082611F"/>
    <w:rsid w:val="00840F47"/>
    <w:rsid w:val="00875785"/>
    <w:rsid w:val="008A0B10"/>
    <w:rsid w:val="008B176D"/>
    <w:rsid w:val="008F59F7"/>
    <w:rsid w:val="00900FDB"/>
    <w:rsid w:val="0091001E"/>
    <w:rsid w:val="009103EF"/>
    <w:rsid w:val="0092592F"/>
    <w:rsid w:val="009260CD"/>
    <w:rsid w:val="00946129"/>
    <w:rsid w:val="00950638"/>
    <w:rsid w:val="00952C25"/>
    <w:rsid w:val="0097191B"/>
    <w:rsid w:val="009A09AC"/>
    <w:rsid w:val="009E2690"/>
    <w:rsid w:val="009F248C"/>
    <w:rsid w:val="009F3D33"/>
    <w:rsid w:val="00A07C4B"/>
    <w:rsid w:val="00A2118D"/>
    <w:rsid w:val="00A22874"/>
    <w:rsid w:val="00A5467B"/>
    <w:rsid w:val="00AD76E2"/>
    <w:rsid w:val="00B07C70"/>
    <w:rsid w:val="00B143B0"/>
    <w:rsid w:val="00B20152"/>
    <w:rsid w:val="00B26E34"/>
    <w:rsid w:val="00B26F00"/>
    <w:rsid w:val="00B359E4"/>
    <w:rsid w:val="00B57D98"/>
    <w:rsid w:val="00B70850"/>
    <w:rsid w:val="00B833B4"/>
    <w:rsid w:val="00B84E96"/>
    <w:rsid w:val="00B954AD"/>
    <w:rsid w:val="00BF7A05"/>
    <w:rsid w:val="00C066B6"/>
    <w:rsid w:val="00C16CCE"/>
    <w:rsid w:val="00C23775"/>
    <w:rsid w:val="00C37BA1"/>
    <w:rsid w:val="00C4674C"/>
    <w:rsid w:val="00C506CF"/>
    <w:rsid w:val="00C72BED"/>
    <w:rsid w:val="00C74D36"/>
    <w:rsid w:val="00C81E28"/>
    <w:rsid w:val="00C86252"/>
    <w:rsid w:val="00C9578B"/>
    <w:rsid w:val="00CA01ED"/>
    <w:rsid w:val="00CA0D4B"/>
    <w:rsid w:val="00CB0055"/>
    <w:rsid w:val="00CB1CCF"/>
    <w:rsid w:val="00CB39FA"/>
    <w:rsid w:val="00CC0C6D"/>
    <w:rsid w:val="00CC47E5"/>
    <w:rsid w:val="00CF3D5C"/>
    <w:rsid w:val="00D04BFE"/>
    <w:rsid w:val="00D2522B"/>
    <w:rsid w:val="00D422DE"/>
    <w:rsid w:val="00D53627"/>
    <w:rsid w:val="00D5459D"/>
    <w:rsid w:val="00D93760"/>
    <w:rsid w:val="00DA1F4D"/>
    <w:rsid w:val="00DC4B3C"/>
    <w:rsid w:val="00DD0126"/>
    <w:rsid w:val="00DD172A"/>
    <w:rsid w:val="00E25A26"/>
    <w:rsid w:val="00E27E4D"/>
    <w:rsid w:val="00E4381A"/>
    <w:rsid w:val="00E45FAC"/>
    <w:rsid w:val="00E5449C"/>
    <w:rsid w:val="00E54DD7"/>
    <w:rsid w:val="00E55D74"/>
    <w:rsid w:val="00E60939"/>
    <w:rsid w:val="00E62EB8"/>
    <w:rsid w:val="00E907C9"/>
    <w:rsid w:val="00EA615A"/>
    <w:rsid w:val="00EE4C8D"/>
    <w:rsid w:val="00EF0829"/>
    <w:rsid w:val="00F04364"/>
    <w:rsid w:val="00F2731D"/>
    <w:rsid w:val="00F31E43"/>
    <w:rsid w:val="00F46CA0"/>
    <w:rsid w:val="00F60274"/>
    <w:rsid w:val="00F77FB9"/>
    <w:rsid w:val="00F94526"/>
    <w:rsid w:val="00FB068F"/>
    <w:rsid w:val="00FB0ECF"/>
    <w:rsid w:val="00FB5AFD"/>
    <w:rsid w:val="00FE0F93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92F"/>
  </w:style>
  <w:style w:type="paragraph" w:styleId="Heading1">
    <w:name w:val="heading 1"/>
    <w:basedOn w:val="Normal"/>
    <w:next w:val="Normal"/>
    <w:link w:val="Heading1Char"/>
    <w:uiPriority w:val="9"/>
    <w:qFormat/>
    <w:rsid w:val="009259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55D7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9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9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9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48AB7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55D7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55D7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55D7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92F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59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75F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592F"/>
    <w:rPr>
      <w:rFonts w:asciiTheme="majorHAnsi" w:eastAsiaTheme="majorEastAsia" w:hAnsiTheme="majorHAnsi" w:cstheme="majorBidi"/>
      <w:caps/>
      <w:color w:val="775F55" w:themeColor="text2"/>
      <w:spacing w:val="-15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92592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592F"/>
    <w:rPr>
      <w:rFonts w:asciiTheme="majorHAnsi" w:eastAsiaTheme="majorEastAsia" w:hAnsiTheme="majorHAnsi" w:cstheme="majorBidi"/>
      <w:color w:val="355D7E" w:themeColor="accent1" w:themeShade="80"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rsid w:val="00EE4C8D"/>
  </w:style>
  <w:style w:type="character" w:customStyle="1" w:styleId="DateChar">
    <w:name w:val="Date Char"/>
    <w:basedOn w:val="DefaultParagraphFont"/>
    <w:link w:val="Date"/>
    <w:uiPriority w:val="99"/>
    <w:rsid w:val="00EE4C8D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DefaultParagraphFont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4C8D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2F"/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592F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92F"/>
    <w:rPr>
      <w:rFonts w:asciiTheme="majorHAnsi" w:eastAsiaTheme="majorEastAsia" w:hAnsiTheme="majorHAnsi" w:cstheme="majorBidi"/>
      <w:color w:val="548AB7" w:themeColor="accent1" w:themeShade="BF"/>
      <w:sz w:val="24"/>
      <w:szCs w:val="24"/>
    </w:rPr>
  </w:style>
  <w:style w:type="character" w:customStyle="1" w:styleId="1">
    <w:name w:val="@他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E4C8D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E4C8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C8D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92F"/>
    <w:pPr>
      <w:outlineLvl w:val="9"/>
    </w:pPr>
  </w:style>
  <w:style w:type="character" w:styleId="SubtleReference">
    <w:name w:val="Subtle Reference"/>
    <w:basedOn w:val="DefaultParagraphFont"/>
    <w:uiPriority w:val="31"/>
    <w:qFormat/>
    <w:rsid w:val="009259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ubtleEmphasis">
    <w:name w:val="Subtle Emphasis"/>
    <w:basedOn w:val="DefaultParagraphFont"/>
    <w:uiPriority w:val="19"/>
    <w:qFormat/>
    <w:rsid w:val="0092592F"/>
    <w:rPr>
      <w:i/>
      <w:iCs/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EE4C8D"/>
  </w:style>
  <w:style w:type="character" w:styleId="BookTitle">
    <w:name w:val="Book Title"/>
    <w:basedOn w:val="DefaultParagraphFont"/>
    <w:uiPriority w:val="33"/>
    <w:qFormat/>
    <w:rsid w:val="0092592F"/>
    <w:rPr>
      <w:b/>
      <w:bCs/>
      <w:smallCaps/>
      <w:spacing w:val="10"/>
    </w:rPr>
  </w:style>
  <w:style w:type="character" w:customStyle="1" w:styleId="10">
    <w:name w:val="井号标签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EE4C8D"/>
  </w:style>
  <w:style w:type="paragraph" w:styleId="MacroText">
    <w:name w:val="macro"/>
    <w:link w:val="MacroTextCh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4C8D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4C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2592F"/>
    <w:pPr>
      <w:spacing w:before="120" w:after="120"/>
      <w:ind w:left="720"/>
    </w:pPr>
    <w:rPr>
      <w:color w:val="775F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92F"/>
    <w:rPr>
      <w:color w:val="775F55" w:themeColor="text2"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E4C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2F"/>
    <w:rPr>
      <w:rFonts w:asciiTheme="majorHAnsi" w:eastAsiaTheme="majorEastAsia" w:hAnsiTheme="majorHAnsi" w:cstheme="majorBidi"/>
      <w:caps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2F"/>
    <w:rPr>
      <w:rFonts w:asciiTheme="majorHAnsi" w:eastAsiaTheme="majorEastAsia" w:hAnsiTheme="majorHAnsi" w:cstheme="majorBidi"/>
      <w:i/>
      <w:iCs/>
      <w:caps/>
      <w:color w:val="355D7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2F"/>
    <w:rPr>
      <w:rFonts w:asciiTheme="majorHAnsi" w:eastAsiaTheme="majorEastAsia" w:hAnsiTheme="majorHAnsi" w:cstheme="majorBidi"/>
      <w:b/>
      <w:bCs/>
      <w:color w:val="355D7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2F"/>
    <w:rPr>
      <w:rFonts w:asciiTheme="majorHAnsi" w:eastAsiaTheme="majorEastAsia" w:hAnsiTheme="majorHAnsi" w:cstheme="majorBidi"/>
      <w:b/>
      <w:bCs/>
      <w:i/>
      <w:iCs/>
      <w:color w:val="355D7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2F"/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numbering" w:styleId="ArticleSection">
    <w:name w:val="Outline List 3"/>
    <w:basedOn w:val="NoList"/>
    <w:uiPriority w:val="99"/>
    <w:semiHidden/>
    <w:unhideWhenUsed/>
    <w:rsid w:val="00EE4C8D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92592F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92592F"/>
    <w:rPr>
      <w:b/>
      <w:bCs/>
      <w:smallCaps/>
      <w:color w:val="775F55" w:themeColor="tex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75F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2F"/>
    <w:rPr>
      <w:rFonts w:asciiTheme="majorHAnsi" w:eastAsiaTheme="majorEastAsia" w:hAnsiTheme="majorHAnsi" w:cstheme="majorBidi"/>
      <w:color w:val="775F55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2592F"/>
    <w:rPr>
      <w:b/>
      <w:bCs/>
      <w:i/>
      <w:iCs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4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4C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C8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4C8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4C8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4C8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E4C8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4C8D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4C8D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EE4C8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C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59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92F"/>
    <w:pPr>
      <w:spacing w:line="240" w:lineRule="auto"/>
    </w:pPr>
    <w:rPr>
      <w:b/>
      <w:bCs/>
      <w:smallCaps/>
      <w:color w:val="775F55" w:themeColor="text2"/>
    </w:rPr>
  </w:style>
  <w:style w:type="character" w:customStyle="1" w:styleId="style5">
    <w:name w:val="style5"/>
    <w:basedOn w:val="DefaultParagraphFont"/>
    <w:rsid w:val="006F5331"/>
  </w:style>
  <w:style w:type="character" w:customStyle="1" w:styleId="il">
    <w:name w:val="il"/>
    <w:basedOn w:val="DefaultParagraphFont"/>
    <w:rsid w:val="0007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isald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risadiacc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\AppData\Roaming\Microsoft\Plantillas\Curr&#237;culum%20v&#237;tae%20azul%20y%20gris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A11A27-0E91-4CA9-85A1-842E8BC5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2023-09-09T12:43:00Z</dcterms:created>
  <dcterms:modified xsi:type="dcterms:W3CDTF">2023-10-10T12:01:00Z</dcterms:modified>
</cp:coreProperties>
</file>